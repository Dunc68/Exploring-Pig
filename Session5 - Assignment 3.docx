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3E74F9">
        <w:rPr>
          <w:rFonts w:cs="Arial"/>
          <w:sz w:val="56"/>
        </w:rPr>
        <w:t>5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6618C6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324802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2480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4F9" w:rsidRDefault="003E74F9" w:rsidP="003E7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8.3pt;margin-top:10.05pt;width:346.8pt;height:25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" fillcolor="#f3f3f3">
                <v:textbox>
                  <w:txbxContent>
                    <w:p w:rsidR="003E74F9" w:rsidRDefault="003E74F9" w:rsidP="003E74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3E74F9" w:rsidRDefault="00176E26" w:rsidP="003E74F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3E74F9">
              <w:rPr>
                <w:b w:val="0"/>
              </w:rPr>
              <w:t>5</w:t>
            </w:r>
            <w:r>
              <w:rPr>
                <w:b w:val="0"/>
              </w:rPr>
              <w:t xml:space="preserve"> – Assignment </w:t>
            </w:r>
            <w:r w:rsidR="003E74F9">
              <w:rPr>
                <w:b w:val="0"/>
              </w:rPr>
              <w:t>3</w:t>
            </w:r>
          </w:p>
          <w:p w:rsidR="00496CEC" w:rsidRDefault="003E74F9" w:rsidP="003E74F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proofErr w:type="spellStart"/>
            <w:r>
              <w:rPr>
                <w:b w:val="0"/>
              </w:rPr>
              <w:t>Pokemon</w:t>
            </w:r>
            <w:proofErr w:type="spellEnd"/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3E74F9">
            <w:r>
              <w:rPr>
                <w:b/>
              </w:rPr>
              <w:t xml:space="preserve">Session </w:t>
            </w:r>
            <w:r w:rsidR="003E74F9">
              <w:rPr>
                <w:b/>
              </w:rPr>
              <w:t>5</w:t>
            </w:r>
            <w:r>
              <w:rPr>
                <w:b/>
              </w:rPr>
              <w:t xml:space="preserve"> – Assignment </w:t>
            </w:r>
            <w:r w:rsidR="003E74F9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ED2444">
            <w:r>
              <w:t>1</w:t>
            </w:r>
            <w:r w:rsidR="00176E26">
              <w:t>5/09/2017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E74F9">
      <w:pPr>
        <w:jc w:val="left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32385</wp:posOffset>
            </wp:positionV>
            <wp:extent cx="1175385" cy="12344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234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31A"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471435"/>
      <w:r>
        <w:t>Contents</w:t>
      </w:r>
      <w:bookmarkEnd w:id="0"/>
      <w:bookmarkEnd w:id="1"/>
    </w:p>
    <w:p w:rsidR="00496CEC" w:rsidRDefault="00496CEC"/>
    <w:p w:rsidR="006618C6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471435" w:history="1">
        <w:r w:rsidR="006618C6" w:rsidRPr="00BB3896">
          <w:rPr>
            <w:rStyle w:val="Hyperlink"/>
            <w:noProof/>
          </w:rPr>
          <w:t>Contents</w:t>
        </w:r>
        <w:r w:rsidR="006618C6">
          <w:rPr>
            <w:noProof/>
            <w:webHidden/>
          </w:rPr>
          <w:tab/>
        </w:r>
        <w:r w:rsidR="006618C6">
          <w:rPr>
            <w:noProof/>
            <w:webHidden/>
          </w:rPr>
          <w:fldChar w:fldCharType="begin"/>
        </w:r>
        <w:r w:rsidR="006618C6">
          <w:rPr>
            <w:noProof/>
            <w:webHidden/>
          </w:rPr>
          <w:instrText xml:space="preserve"> PAGEREF _Toc493471435 \h </w:instrText>
        </w:r>
        <w:r w:rsidR="006618C6">
          <w:rPr>
            <w:noProof/>
            <w:webHidden/>
          </w:rPr>
        </w:r>
        <w:r w:rsidR="006618C6">
          <w:rPr>
            <w:noProof/>
            <w:webHidden/>
          </w:rPr>
          <w:fldChar w:fldCharType="separate"/>
        </w:r>
        <w:r w:rsidR="006618C6">
          <w:rPr>
            <w:noProof/>
            <w:webHidden/>
          </w:rPr>
          <w:t>2</w:t>
        </w:r>
        <w:r w:rsidR="006618C6">
          <w:rPr>
            <w:noProof/>
            <w:webHidden/>
          </w:rPr>
          <w:fldChar w:fldCharType="end"/>
        </w:r>
      </w:hyperlink>
    </w:p>
    <w:p w:rsidR="006618C6" w:rsidRDefault="006618C6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71436" w:history="1">
        <w:r w:rsidRPr="00BB3896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71437" w:history="1">
        <w:r w:rsidRPr="00BB389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71438" w:history="1">
        <w:r w:rsidRPr="00BB389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Setting up the PIG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471439" w:history="1">
        <w:r w:rsidRPr="00BB389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0" w:history="1">
        <w:r w:rsidRPr="00BB3896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Filter Pokemon with defence greater than 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1" w:history="1">
        <w:r w:rsidRPr="00BB3896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Create Randon numbers for each Pokemon List1.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2" w:history="1">
        <w:r w:rsidRPr="00BB3896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Create Randon numbers for each Pokemon List2.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3" w:history="1">
        <w:r w:rsidRPr="00BB3896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Select 5 descending random Pokemon for 2 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4" w:history="1">
        <w:r w:rsidRPr="00BB3896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Player 1 and Player 2 selected Pokemon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18C6" w:rsidRDefault="006618C6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471445" w:history="1">
        <w:r w:rsidRPr="00BB3896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BB3896">
          <w:rPr>
            <w:rStyle w:val="Hyperlink"/>
            <w:noProof/>
          </w:rPr>
          <w:t>Storing results to Local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_Toc493471445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3471436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ED2444" w:rsidP="003E74F9">
            <w:pPr>
              <w:jc w:val="left"/>
            </w:pPr>
            <w:r>
              <w:t>1</w:t>
            </w:r>
            <w:r w:rsidR="003E74F9">
              <w:t>8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3471437"/>
      <w:r w:rsidR="00DB4D2F">
        <w:t>Problem Statement</w:t>
      </w:r>
      <w:bookmarkEnd w:id="5"/>
    </w:p>
    <w:p w:rsidR="003E74F9" w:rsidRDefault="003E74F9" w:rsidP="003E74F9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Implement the use case present in below blog link and share the complete steps along with</w:t>
      </w:r>
    </w:p>
    <w:p w:rsidR="003E74F9" w:rsidRDefault="003E74F9" w:rsidP="003E74F9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proofErr w:type="gramStart"/>
      <w:r>
        <w:rPr>
          <w:rFonts w:ascii="Calibri" w:hAnsi="Calibri" w:cs="Calibri"/>
          <w:sz w:val="24"/>
          <w:lang w:val="en-US" w:eastAsia="en-GB"/>
        </w:rPr>
        <w:t>screenshot(s)</w:t>
      </w:r>
      <w:proofErr w:type="gramEnd"/>
      <w:r>
        <w:rPr>
          <w:rFonts w:ascii="Calibri" w:hAnsi="Calibri" w:cs="Calibri"/>
          <w:sz w:val="24"/>
          <w:lang w:val="en-US" w:eastAsia="en-GB"/>
        </w:rPr>
        <w:t xml:space="preserve"> from your end.</w:t>
      </w:r>
    </w:p>
    <w:p w:rsidR="003E74F9" w:rsidRDefault="003E74F9" w:rsidP="003E74F9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3E74F9" w:rsidRDefault="003E74F9" w:rsidP="003E74F9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NOTE: You must submit a word file containing steps and screenshots.</w:t>
      </w:r>
    </w:p>
    <w:p w:rsidR="003E74F9" w:rsidRDefault="003E74F9" w:rsidP="003E74F9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4C6ADF" w:rsidRDefault="003E74F9" w:rsidP="003E74F9">
      <w:pPr>
        <w:jc w:val="left"/>
      </w:pPr>
      <w:r>
        <w:rPr>
          <w:rFonts w:ascii="Calibri" w:hAnsi="Calibri" w:cs="Calibri"/>
          <w:sz w:val="24"/>
          <w:lang w:val="en-US" w:eastAsia="en-GB"/>
        </w:rPr>
        <w:t>https://acadgild.com/blog/pig-use-case-pokemon-data-analysis/</w:t>
      </w:r>
      <w:r w:rsidR="004C6ADF">
        <w:br w:type="page"/>
      </w:r>
    </w:p>
    <w:p w:rsidR="00ED2444" w:rsidRPr="00ED2444" w:rsidRDefault="00ED2444" w:rsidP="00ED2444">
      <w:pPr>
        <w:pStyle w:val="Heading1"/>
      </w:pPr>
      <w:bookmarkStart w:id="6" w:name="_Toc493471438"/>
      <w:r>
        <w:t>Setting up the PIG environment</w:t>
      </w:r>
      <w:bookmarkEnd w:id="6"/>
    </w:p>
    <w:p w:rsidR="00ED2444" w:rsidRDefault="00ED2444" w:rsidP="00ED2444"/>
    <w:p w:rsidR="00ED2444" w:rsidRDefault="003E74F9" w:rsidP="00ED2444">
      <w:pPr>
        <w:rPr>
          <w:b/>
        </w:rPr>
      </w:pPr>
      <w:r>
        <w:rPr>
          <w:b/>
        </w:rPr>
        <w:t>One</w:t>
      </w:r>
      <w:r w:rsidR="00ED2444">
        <w:rPr>
          <w:b/>
        </w:rPr>
        <w:t xml:space="preserve"> </w:t>
      </w:r>
      <w:r w:rsidR="004C6ADF">
        <w:rPr>
          <w:b/>
        </w:rPr>
        <w:t>dataset</w:t>
      </w:r>
      <w:r w:rsidR="00ED2444">
        <w:rPr>
          <w:b/>
        </w:rPr>
        <w:t xml:space="preserve"> created to </w:t>
      </w:r>
      <w:r>
        <w:rPr>
          <w:b/>
        </w:rPr>
        <w:t>implement</w:t>
      </w:r>
      <w:r w:rsidR="00ED2444">
        <w:rPr>
          <w:b/>
        </w:rPr>
        <w:t xml:space="preserve"> </w:t>
      </w:r>
      <w:r>
        <w:rPr>
          <w:b/>
        </w:rPr>
        <w:t>use case</w:t>
      </w:r>
      <w:r w:rsidR="004C6ADF">
        <w:rPr>
          <w:b/>
        </w:rPr>
        <w:t>.</w:t>
      </w:r>
    </w:p>
    <w:p w:rsidR="00ED2444" w:rsidRDefault="00ED2444" w:rsidP="00ED2444">
      <w:pPr>
        <w:rPr>
          <w:b/>
        </w:rPr>
      </w:pPr>
    </w:p>
    <w:p w:rsidR="00ED2444" w:rsidRPr="00ED2444" w:rsidRDefault="003E74F9" w:rsidP="00ED2444">
      <w:pPr>
        <w:rPr>
          <w:b/>
          <w:sz w:val="16"/>
          <w:szCs w:val="16"/>
        </w:rPr>
      </w:pPr>
      <w:r>
        <w:rPr>
          <w:b/>
          <w:sz w:val="16"/>
          <w:szCs w:val="16"/>
        </w:rPr>
        <w:t>Pokemon.csv</w:t>
      </w:r>
    </w:p>
    <w:p w:rsidR="003E74F9" w:rsidRDefault="003E74F9" w:rsidP="00ED2444">
      <w:pPr>
        <w:rPr>
          <w:b/>
        </w:rPr>
      </w:pPr>
    </w:p>
    <w:p w:rsidR="003E74F9" w:rsidRDefault="003E74F9" w:rsidP="003E74F9">
      <w:r>
        <w:t>#,Name,Type1,Type2,Total,HP,Attack,Defense,Sp.Atk,Sp.Def,Speed</w:t>
      </w:r>
      <w:r>
        <w:br/>
        <w:t>001,Bulbasaur,Grass,Poison,318,45,49,49,65,65,45</w:t>
      </w:r>
      <w:r>
        <w:br/>
        <w:t>002,Ivysaur,Grass,Poison,405,60,62,63,80,80,60</w:t>
      </w:r>
      <w:r>
        <w:br/>
        <w:t>003,Venusaur,Grass,Poison,525,80,82,83,100,100,80</w:t>
      </w:r>
      <w:r>
        <w:br/>
        <w:t>003,VenusaurMegaVenusaur,Grass,Poison,625,80,100,123,122,120,80</w:t>
      </w:r>
      <w:r>
        <w:br/>
        <w:t>004,Charmander,Fire,,309,39,52,43,60,50,65</w:t>
      </w:r>
      <w:r>
        <w:br/>
        <w:t>005,Charmeleon,Fire,,405,58,64,58,80,65,80</w:t>
      </w:r>
      <w:r>
        <w:br/>
        <w:t>006,Charizard,Fire,Flying,534,78,84,78,109,85,100</w:t>
      </w:r>
      <w:r>
        <w:br/>
        <w:t>006,CharizardMegaCharizardX,Fire,Dragon,634,78,130,111,130,85,100</w:t>
      </w:r>
      <w:r>
        <w:br/>
        <w:t>006,CharizardMegaCharizardY,Fire,Flying,634,78,104,78,159,115,100</w:t>
      </w:r>
      <w:r>
        <w:br/>
        <w:t>007,Squirtle,Water,,314,44,48,65,50,64,43</w:t>
      </w:r>
      <w:r>
        <w:br/>
        <w:t>008,Wartortle,Water,,405,59,63,80,65,80,58</w:t>
      </w:r>
      <w:r>
        <w:br/>
      </w:r>
    </w:p>
    <w:p w:rsidR="003E74F9" w:rsidRDefault="003E74F9" w:rsidP="00ED2444">
      <w:pPr>
        <w:rPr>
          <w:b/>
        </w:rPr>
      </w:pP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 xml:space="preserve">Copy files to </w:t>
      </w:r>
      <w:proofErr w:type="spellStart"/>
      <w:r w:rsidRPr="00ED2444">
        <w:rPr>
          <w:b/>
        </w:rPr>
        <w:t>hdfs</w:t>
      </w:r>
      <w:proofErr w:type="spellEnd"/>
    </w:p>
    <w:p w:rsidR="00ED2444" w:rsidRDefault="00ED2444" w:rsidP="00ED2444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</w:t>
      </w:r>
      <w:r w:rsidR="003E74F9">
        <w:t>pokemon.csv</w:t>
      </w:r>
    </w:p>
    <w:p w:rsidR="00ED2444" w:rsidRDefault="00ED2444" w:rsidP="00ED2444"/>
    <w:p w:rsidR="00ED2444" w:rsidRDefault="00ED2444" w:rsidP="00ED2444">
      <w:pPr>
        <w:rPr>
          <w:b/>
        </w:rPr>
      </w:pPr>
      <w:r w:rsidRPr="00ED2444">
        <w:rPr>
          <w:b/>
        </w:rPr>
        <w:t xml:space="preserve">Start Pig </w:t>
      </w:r>
    </w:p>
    <w:p w:rsidR="003E74F9" w:rsidRPr="00ED2444" w:rsidRDefault="003E74F9" w:rsidP="00ED2444">
      <w:pPr>
        <w:rPr>
          <w:b/>
        </w:rPr>
      </w:pPr>
    </w:p>
    <w:p w:rsidR="00ED2444" w:rsidRDefault="00ED2444" w:rsidP="00ED2444">
      <w:proofErr w:type="gramStart"/>
      <w:r>
        <w:t>pig</w:t>
      </w:r>
      <w:proofErr w:type="gramEnd"/>
      <w:r>
        <w:t xml:space="preserve"> -x local - </w:t>
      </w:r>
      <w:r>
        <w:rPr>
          <w:i/>
          <w:iCs/>
        </w:rPr>
        <w:t>(local mode)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Trying </w:t>
      </w:r>
      <w:proofErr w:type="spellStart"/>
      <w:r>
        <w:t>ExecType</w:t>
      </w:r>
      <w:proofErr w:type="spellEnd"/>
      <w:r>
        <w:t xml:space="preserve"> : LOCAL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Picked LOCAL as the </w:t>
      </w:r>
      <w:proofErr w:type="spellStart"/>
      <w:r>
        <w:t>ExecType</w:t>
      </w:r>
      <w:proofErr w:type="spellEnd"/>
    </w:p>
    <w:p w:rsidR="00ED2444" w:rsidRDefault="00ED2444" w:rsidP="00ED2444"/>
    <w:p w:rsidR="00ED2444" w:rsidRDefault="00ED2444" w:rsidP="00ED2444">
      <w:proofErr w:type="gramStart"/>
      <w:r>
        <w:t>you</w:t>
      </w:r>
      <w:proofErr w:type="gramEnd"/>
      <w:r>
        <w:t xml:space="preserve"> will be presents with the pig shell:</w:t>
      </w:r>
      <w:r w:rsidR="004C6ADF">
        <w:t xml:space="preserve"> </w:t>
      </w:r>
      <w:r>
        <w:t>grunt&gt;</w:t>
      </w:r>
    </w:p>
    <w:p w:rsidR="00ED2444" w:rsidRDefault="00ED2444" w:rsidP="00ED2444"/>
    <w:p w:rsidR="00ED2444" w:rsidRDefault="00ED2444" w:rsidP="00ED2444">
      <w:r>
        <w:t>We nee</w:t>
      </w:r>
      <w:r>
        <w:t>d</w:t>
      </w:r>
      <w:r>
        <w:t xml:space="preserve"> to load the files now:</w:t>
      </w:r>
      <w:r>
        <w:t xml:space="preserve"> </w:t>
      </w:r>
      <w:r>
        <w:rPr>
          <w:b/>
          <w:bCs/>
          <w:i/>
          <w:iCs/>
        </w:rPr>
        <w:t xml:space="preserve">Note </w:t>
      </w:r>
      <w:proofErr w:type="spellStart"/>
      <w:r>
        <w:rPr>
          <w:b/>
          <w:bCs/>
          <w:i/>
          <w:iCs/>
        </w:rPr>
        <w:t>PigStorage</w:t>
      </w:r>
      <w:proofErr w:type="spellEnd"/>
      <w:r>
        <w:rPr>
          <w:b/>
          <w:bCs/>
          <w:i/>
          <w:iCs/>
        </w:rPr>
        <w:t xml:space="preserve"> is cap sensitive.</w:t>
      </w:r>
    </w:p>
    <w:p w:rsidR="00ED2444" w:rsidRDefault="00ED2444" w:rsidP="00ED2444">
      <w:pPr>
        <w:rPr>
          <w:lang w:val="en-US" w:eastAsia="en-GB"/>
        </w:rPr>
      </w:pPr>
    </w:p>
    <w:p w:rsidR="003E74F9" w:rsidRDefault="003E74F9">
      <w:pPr>
        <w:jc w:val="left"/>
        <w:rPr>
          <w:b/>
          <w:sz w:val="40"/>
        </w:rPr>
      </w:pPr>
      <w:r>
        <w:br w:type="page"/>
      </w:r>
    </w:p>
    <w:p w:rsidR="00515538" w:rsidRDefault="00DB4D2F" w:rsidP="00DB4D2F">
      <w:pPr>
        <w:pStyle w:val="Heading1"/>
      </w:pPr>
      <w:bookmarkStart w:id="7" w:name="_Toc493471439"/>
      <w:r>
        <w:t>Solutions</w:t>
      </w:r>
      <w:bookmarkEnd w:id="7"/>
    </w:p>
    <w:p w:rsidR="003E74F9" w:rsidRDefault="004C6ADF" w:rsidP="004C6ADF">
      <w:r>
        <w:t>The following demonstrations show the use of Pig commands</w:t>
      </w:r>
      <w:r w:rsidR="003E74F9">
        <w:t xml:space="preserve"> in </w:t>
      </w:r>
      <w:proofErr w:type="spellStart"/>
      <w:r w:rsidR="003E74F9">
        <w:t>Pokemon</w:t>
      </w:r>
      <w:proofErr w:type="spellEnd"/>
      <w:r w:rsidR="003E74F9">
        <w:t xml:space="preserve"> use case.</w:t>
      </w:r>
    </w:p>
    <w:p w:rsidR="004C6ADF" w:rsidRDefault="004C6ADF" w:rsidP="004C6ADF"/>
    <w:p w:rsidR="003E74F9" w:rsidRPr="003E74F9" w:rsidRDefault="003E74F9" w:rsidP="003E74F9">
      <w:pPr>
        <w:jc w:val="left"/>
        <w:rPr>
          <w:i/>
          <w:sz w:val="16"/>
        </w:rPr>
      </w:pPr>
      <w:r>
        <w:t xml:space="preserve">grunt&gt; </w:t>
      </w:r>
      <w:proofErr w:type="spellStart"/>
      <w:r w:rsidRPr="003E74F9">
        <w:rPr>
          <w:i/>
          <w:sz w:val="16"/>
        </w:rPr>
        <w:t>load_Data</w:t>
      </w:r>
      <w:proofErr w:type="spellEnd"/>
      <w:r w:rsidRPr="003E74F9">
        <w:rPr>
          <w:i/>
          <w:sz w:val="16"/>
        </w:rPr>
        <w:t xml:space="preserve"> = LOAD 'Pokemon.csv' USING </w:t>
      </w:r>
      <w:proofErr w:type="spellStart"/>
      <w:r w:rsidRPr="003E74F9">
        <w:rPr>
          <w:i/>
          <w:sz w:val="16"/>
        </w:rPr>
        <w:t>PigStorage</w:t>
      </w:r>
      <w:proofErr w:type="spellEnd"/>
      <w:r w:rsidRPr="003E74F9">
        <w:rPr>
          <w:i/>
          <w:sz w:val="16"/>
        </w:rPr>
        <w:t>(',') AS (Sno:int,Name:chararray,Type1:chararray,Type2:chararray,Total:int,HP:int,Attack:int,Defense:int,SpAtk:int,SpDef:int,Speed:int);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  <w:rPr>
          <w:i/>
          <w:sz w:val="16"/>
        </w:rPr>
      </w:pPr>
      <w:proofErr w:type="gramStart"/>
      <w:r>
        <w:t>grunt</w:t>
      </w:r>
      <w:proofErr w:type="gramEnd"/>
      <w:r>
        <w:t xml:space="preserve">&gt; </w:t>
      </w:r>
      <w:r w:rsidRPr="003E74F9">
        <w:rPr>
          <w:i/>
          <w:sz w:val="16"/>
        </w:rPr>
        <w:t xml:space="preserve">describe </w:t>
      </w:r>
      <w:proofErr w:type="spellStart"/>
      <w:r w:rsidRPr="003E74F9">
        <w:rPr>
          <w:i/>
          <w:sz w:val="16"/>
        </w:rPr>
        <w:t>load_Data</w:t>
      </w:r>
      <w:proofErr w:type="spellEnd"/>
      <w:r w:rsidRPr="003E74F9">
        <w:rPr>
          <w:i/>
          <w:sz w:val="16"/>
        </w:rPr>
        <w:t>;</w:t>
      </w:r>
    </w:p>
    <w:p w:rsid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b/>
        </w:rPr>
      </w:pPr>
      <w:r w:rsidRPr="003E74F9">
        <w:rPr>
          <w:b/>
        </w:rPr>
        <w:t>Result of dump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proofErr w:type="gramStart"/>
      <w:r>
        <w:t>grunt</w:t>
      </w:r>
      <w:proofErr w:type="gramEnd"/>
      <w:r>
        <w:t xml:space="preserve">&gt; dump </w:t>
      </w:r>
      <w:proofErr w:type="spellStart"/>
      <w:r>
        <w:t>load_Data</w:t>
      </w:r>
      <w:proofErr w:type="spellEnd"/>
      <w:r>
        <w:t>;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(</w:t>
      </w:r>
      <w:proofErr w:type="gramStart"/>
      <w:r>
        <w:t>,</w:t>
      </w:r>
      <w:proofErr w:type="spellStart"/>
      <w:r>
        <w:t>Name,Type</w:t>
      </w:r>
      <w:proofErr w:type="spellEnd"/>
      <w:proofErr w:type="gramEnd"/>
      <w:r>
        <w:t xml:space="preserve"> 1,Type 2,,,,,,,)</w:t>
      </w:r>
    </w:p>
    <w:p w:rsidR="003E74F9" w:rsidRDefault="003E74F9" w:rsidP="003E74F9">
      <w:pPr>
        <w:jc w:val="left"/>
      </w:pPr>
      <w:r>
        <w:t>(1,Bulbasaur,Grass,Poison,318,45,49,49,65,65,45)</w:t>
      </w:r>
    </w:p>
    <w:p w:rsidR="003E74F9" w:rsidRDefault="003E74F9" w:rsidP="003E74F9">
      <w:pPr>
        <w:jc w:val="left"/>
      </w:pPr>
      <w:r>
        <w:t>(2,Ivysaur,Grass,Poison,405,60,62,63,80,80,60)</w:t>
      </w:r>
    </w:p>
    <w:p w:rsidR="003E74F9" w:rsidRDefault="003E74F9" w:rsidP="003E74F9">
      <w:pPr>
        <w:jc w:val="left"/>
      </w:pPr>
      <w:r>
        <w:t>(3,Venusaur,Grass,Poison,525,80,82,83,100,100,80)</w:t>
      </w:r>
    </w:p>
    <w:p w:rsidR="003E74F9" w:rsidRDefault="003E74F9" w:rsidP="003E74F9">
      <w:pPr>
        <w:jc w:val="left"/>
      </w:pPr>
      <w:r>
        <w:t>(3,VenusaurMega Venusaur,Grass,Poison,625,80,100,123,122,120,80)</w:t>
      </w:r>
    </w:p>
    <w:p w:rsidR="003E74F9" w:rsidRDefault="003E74F9" w:rsidP="003E74F9">
      <w:pPr>
        <w:jc w:val="left"/>
      </w:pPr>
      <w:r>
        <w:t>(4,Charmander,Fire,,309,39,52,43,60,50,65)</w:t>
      </w:r>
    </w:p>
    <w:p w:rsidR="003E74F9" w:rsidRDefault="003E74F9" w:rsidP="003E74F9">
      <w:pPr>
        <w:jc w:val="left"/>
      </w:pPr>
      <w:r>
        <w:t>(5,Charmeleon,Fire,,405,58,64,58,80,65,80)</w:t>
      </w:r>
    </w:p>
    <w:p w:rsidR="003E74F9" w:rsidRDefault="003E74F9" w:rsidP="003E74F9">
      <w:pPr>
        <w:jc w:val="left"/>
      </w:pPr>
      <w:r>
        <w:t>(6,Charizard,Fire,Flying,534,78,84,78,109,85,100)</w:t>
      </w:r>
    </w:p>
    <w:p w:rsidR="003E74F9" w:rsidRDefault="003E74F9" w:rsidP="003E74F9">
      <w:pPr>
        <w:jc w:val="left"/>
      </w:pPr>
      <w:r>
        <w:t xml:space="preserve">(6,CharizardMega </w:t>
      </w:r>
      <w:proofErr w:type="spellStart"/>
      <w:r>
        <w:t>Charizard</w:t>
      </w:r>
      <w:proofErr w:type="spellEnd"/>
      <w:r>
        <w:t xml:space="preserve"> X,Fire,Dragon,634,78,130,111,130,85,100)</w:t>
      </w:r>
    </w:p>
    <w:p w:rsidR="003E74F9" w:rsidRDefault="003E74F9" w:rsidP="003E74F9">
      <w:pPr>
        <w:jc w:val="left"/>
      </w:pPr>
      <w:r>
        <w:t xml:space="preserve">(6,CharizardMega </w:t>
      </w:r>
      <w:proofErr w:type="spellStart"/>
      <w:r>
        <w:t>Charizard</w:t>
      </w:r>
      <w:proofErr w:type="spellEnd"/>
      <w:r>
        <w:t xml:space="preserve"> Y,Fire,Flying,634,78,104,78,159,115,100)</w:t>
      </w:r>
    </w:p>
    <w:p w:rsidR="003E74F9" w:rsidRDefault="003E74F9" w:rsidP="003E74F9">
      <w:pPr>
        <w:jc w:val="left"/>
      </w:pPr>
      <w:r>
        <w:t>(7,Squirtle,Water,,314,44,48,65,50,64,43)</w:t>
      </w:r>
    </w:p>
    <w:p w:rsidR="003E74F9" w:rsidRDefault="003E74F9" w:rsidP="003E74F9">
      <w:pPr>
        <w:jc w:val="left"/>
      </w:pPr>
      <w:r>
        <w:t>(8,Wartortle,Water,,405,59,63,80,65,80,58)</w:t>
      </w:r>
    </w:p>
    <w:p w:rsidR="003E74F9" w:rsidRDefault="003E74F9" w:rsidP="003E74F9">
      <w:pPr>
        <w:jc w:val="left"/>
      </w:pPr>
    </w:p>
    <w:p w:rsidR="003E74F9" w:rsidRDefault="003E74F9" w:rsidP="00D244EB">
      <w:pPr>
        <w:pStyle w:val="Heading2"/>
      </w:pPr>
      <w:bookmarkStart w:id="8" w:name="_Toc493471440"/>
      <w:r w:rsidRPr="003E74F9">
        <w:t xml:space="preserve">Filter </w:t>
      </w:r>
      <w:proofErr w:type="spellStart"/>
      <w:r w:rsidRPr="003E74F9">
        <w:t>Pokemon</w:t>
      </w:r>
      <w:proofErr w:type="spellEnd"/>
      <w:r w:rsidRPr="003E74F9">
        <w:t xml:space="preserve"> with defence greater than</w:t>
      </w:r>
      <w:r>
        <w:t xml:space="preserve"> 55</w:t>
      </w:r>
      <w:bookmarkEnd w:id="8"/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proofErr w:type="gramStart"/>
      <w:r>
        <w:t>grunt</w:t>
      </w:r>
      <w:proofErr w:type="gramEnd"/>
      <w:r>
        <w:t xml:space="preserve">&gt; 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 xml:space="preserve"> = FILTER </w:t>
      </w:r>
      <w:proofErr w:type="spellStart"/>
      <w:r w:rsidRPr="003E74F9">
        <w:rPr>
          <w:i/>
          <w:sz w:val="16"/>
        </w:rPr>
        <w:t>load_Data</w:t>
      </w:r>
      <w:proofErr w:type="spellEnd"/>
      <w:r w:rsidRPr="003E74F9">
        <w:rPr>
          <w:i/>
          <w:sz w:val="16"/>
        </w:rPr>
        <w:t xml:space="preserve"> BY </w:t>
      </w:r>
      <w:proofErr w:type="spellStart"/>
      <w:r w:rsidRPr="003E74F9">
        <w:rPr>
          <w:i/>
          <w:sz w:val="16"/>
        </w:rPr>
        <w:t>Defense</w:t>
      </w:r>
      <w:proofErr w:type="spellEnd"/>
      <w:r w:rsidRPr="003E74F9">
        <w:rPr>
          <w:i/>
          <w:sz w:val="16"/>
        </w:rPr>
        <w:t>&gt;55;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proofErr w:type="gramStart"/>
      <w:r>
        <w:t>grunt</w:t>
      </w:r>
      <w:proofErr w:type="gramEnd"/>
      <w:r>
        <w:t xml:space="preserve">&gt; </w:t>
      </w:r>
      <w:r w:rsidRPr="003E74F9">
        <w:rPr>
          <w:i/>
          <w:sz w:val="16"/>
        </w:rPr>
        <w:t xml:space="preserve">dump 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>;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(2,Ivysaur,Grass,Poison,405,60,62,63,80,80,60)</w:t>
      </w:r>
    </w:p>
    <w:p w:rsidR="003E74F9" w:rsidRDefault="003E74F9" w:rsidP="003E74F9">
      <w:pPr>
        <w:jc w:val="left"/>
      </w:pPr>
      <w:r>
        <w:t>(3,Venusaur,Grass,Poison,525,80,82,83,100,100,80)</w:t>
      </w:r>
    </w:p>
    <w:p w:rsidR="003E74F9" w:rsidRDefault="003E74F9" w:rsidP="003E74F9">
      <w:pPr>
        <w:jc w:val="left"/>
      </w:pPr>
      <w:r>
        <w:t>(3,VenusaurMega Venusaur,Grass,Poison,625,80,100,123,122,120,80)</w:t>
      </w:r>
    </w:p>
    <w:p w:rsidR="003E74F9" w:rsidRDefault="003E74F9" w:rsidP="003E74F9">
      <w:pPr>
        <w:jc w:val="left"/>
      </w:pPr>
      <w:r>
        <w:t>(5,Charmeleon,Fire,,405,58,64,58,80,65,80)</w:t>
      </w:r>
    </w:p>
    <w:p w:rsidR="003E74F9" w:rsidRDefault="003E74F9" w:rsidP="003E74F9">
      <w:pPr>
        <w:jc w:val="left"/>
      </w:pPr>
      <w:r>
        <w:t>(6,Charizard,Fire,Flying,534,78,84,78,109,85,100)</w:t>
      </w:r>
    </w:p>
    <w:p w:rsidR="003E74F9" w:rsidRDefault="003E74F9" w:rsidP="003E74F9">
      <w:pPr>
        <w:jc w:val="left"/>
      </w:pPr>
      <w:r>
        <w:t xml:space="preserve">(6,CharizardMega </w:t>
      </w:r>
      <w:proofErr w:type="spellStart"/>
      <w:r>
        <w:t>Charizard</w:t>
      </w:r>
      <w:proofErr w:type="spellEnd"/>
      <w:r>
        <w:t xml:space="preserve"> X,Fire,Dragon,634,78,130,111,130,85,100)</w:t>
      </w:r>
    </w:p>
    <w:p w:rsidR="003E74F9" w:rsidRDefault="003E74F9" w:rsidP="003E74F9">
      <w:pPr>
        <w:jc w:val="left"/>
      </w:pPr>
      <w:r>
        <w:t>....</w:t>
      </w:r>
    </w:p>
    <w:p w:rsidR="003E74F9" w:rsidRDefault="003E74F9" w:rsidP="003E74F9">
      <w:pPr>
        <w:jc w:val="left"/>
      </w:pPr>
      <w:r>
        <w:t>(719,Diancie,Rock,Fairy,600,50,100,150,100,150,50)</w:t>
      </w:r>
    </w:p>
    <w:p w:rsidR="003E74F9" w:rsidRDefault="003E74F9" w:rsidP="003E74F9">
      <w:pPr>
        <w:jc w:val="left"/>
      </w:pPr>
      <w:r>
        <w:t>(719,DiancieMega Diancie,Rock,Fairy,700,50,160,110,160,110,110)</w:t>
      </w:r>
    </w:p>
    <w:p w:rsidR="003E74F9" w:rsidRDefault="003E74F9" w:rsidP="003E74F9">
      <w:pPr>
        <w:jc w:val="left"/>
      </w:pPr>
      <w:r>
        <w:t>(720,HoopaHoopa Confined,Psychic,Ghost,600,80,110,60,150,130,70)</w:t>
      </w:r>
    </w:p>
    <w:p w:rsidR="003E74F9" w:rsidRDefault="003E74F9" w:rsidP="003E74F9">
      <w:pPr>
        <w:jc w:val="left"/>
      </w:pPr>
      <w:r>
        <w:t>(720,HoopaHoopa Unbound,Psychic,Dark,680,80,160,60,170,130,80)</w:t>
      </w:r>
    </w:p>
    <w:p w:rsidR="003E74F9" w:rsidRDefault="003E74F9" w:rsidP="003E74F9">
      <w:pPr>
        <w:jc w:val="left"/>
      </w:pPr>
      <w:r>
        <w:t>(721,Volcanion,Fire,Water,600,80,110,120,130,90,70)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Find the eligible players and get a count.</w:t>
      </w:r>
    </w:p>
    <w:p w:rsidR="003E74F9" w:rsidRDefault="003E74F9" w:rsidP="003E74F9">
      <w:pPr>
        <w:jc w:val="left"/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 xml:space="preserve">&gt; </w:t>
      </w:r>
      <w:proofErr w:type="spellStart"/>
      <w:r w:rsidRPr="003E74F9">
        <w:rPr>
          <w:i/>
          <w:sz w:val="16"/>
        </w:rPr>
        <w:t>group_selcted_list</w:t>
      </w:r>
      <w:proofErr w:type="spellEnd"/>
      <w:r w:rsidRPr="003E74F9">
        <w:rPr>
          <w:i/>
          <w:sz w:val="16"/>
        </w:rPr>
        <w:t xml:space="preserve"> = Group 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 xml:space="preserve"> All;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 xml:space="preserve">&gt; </w:t>
      </w:r>
      <w:proofErr w:type="spellStart"/>
      <w:r w:rsidRPr="003E74F9">
        <w:rPr>
          <w:i/>
          <w:sz w:val="16"/>
        </w:rPr>
        <w:t>count_selcted_list</w:t>
      </w:r>
      <w:proofErr w:type="spellEnd"/>
      <w:r w:rsidRPr="003E74F9">
        <w:rPr>
          <w:i/>
          <w:sz w:val="16"/>
        </w:rPr>
        <w:t xml:space="preserve"> = </w:t>
      </w:r>
      <w:proofErr w:type="spellStart"/>
      <w:r w:rsidRPr="003E74F9">
        <w:rPr>
          <w:i/>
          <w:sz w:val="16"/>
        </w:rPr>
        <w:t>foreach</w:t>
      </w:r>
      <w:proofErr w:type="spellEnd"/>
      <w:r w:rsidRPr="003E74F9">
        <w:rPr>
          <w:i/>
          <w:sz w:val="16"/>
        </w:rPr>
        <w:t xml:space="preserve"> </w:t>
      </w:r>
      <w:proofErr w:type="spellStart"/>
      <w:r w:rsidRPr="003E74F9">
        <w:rPr>
          <w:i/>
          <w:sz w:val="16"/>
        </w:rPr>
        <w:t>group_selcted_list</w:t>
      </w:r>
      <w:proofErr w:type="spellEnd"/>
      <w:r w:rsidRPr="003E74F9">
        <w:rPr>
          <w:i/>
          <w:sz w:val="16"/>
        </w:rPr>
        <w:t xml:space="preserve"> GENERATE COUNT(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>);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Default="003E74F9" w:rsidP="003E74F9">
      <w:pPr>
        <w:jc w:val="left"/>
        <w:rPr>
          <w:i/>
          <w:sz w:val="16"/>
        </w:rPr>
      </w:pPr>
      <w:r w:rsidRPr="003E74F9">
        <w:rPr>
          <w:i/>
          <w:sz w:val="16"/>
        </w:rPr>
        <w:t xml:space="preserve">Grunt&gt; </w:t>
      </w:r>
      <w:r w:rsidRPr="003E74F9">
        <w:rPr>
          <w:i/>
          <w:sz w:val="16"/>
        </w:rPr>
        <w:t xml:space="preserve">dump </w:t>
      </w:r>
      <w:proofErr w:type="spellStart"/>
      <w:r w:rsidRPr="003E74F9">
        <w:rPr>
          <w:i/>
          <w:sz w:val="16"/>
        </w:rPr>
        <w:t>count_selcted_list</w:t>
      </w:r>
      <w:proofErr w:type="spellEnd"/>
    </w:p>
    <w:p w:rsid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b/>
        </w:rPr>
      </w:pPr>
      <w:r w:rsidRPr="003E74F9">
        <w:rPr>
          <w:b/>
        </w:rPr>
        <w:t>Result</w:t>
      </w:r>
    </w:p>
    <w:p w:rsidR="003E74F9" w:rsidRDefault="003E74F9" w:rsidP="003E74F9">
      <w:pPr>
        <w:jc w:val="left"/>
      </w:pPr>
      <w:r>
        <w:t>(544)</w:t>
      </w:r>
    </w:p>
    <w:p w:rsidR="003E74F9" w:rsidRDefault="003E74F9" w:rsidP="003E74F9">
      <w:pPr>
        <w:jc w:val="left"/>
      </w:pPr>
    </w:p>
    <w:p w:rsidR="003E74F9" w:rsidRPr="00D244EB" w:rsidRDefault="003E74F9" w:rsidP="00D244EB">
      <w:pPr>
        <w:pStyle w:val="Heading2"/>
      </w:pPr>
      <w:bookmarkStart w:id="9" w:name="_Toc493471441"/>
      <w:r w:rsidRPr="00D244EB">
        <w:t xml:space="preserve">Create </w:t>
      </w:r>
      <w:proofErr w:type="spellStart"/>
      <w:r w:rsidRPr="00D244EB">
        <w:t>Randon</w:t>
      </w:r>
      <w:proofErr w:type="spellEnd"/>
      <w:r w:rsidRPr="00D244EB">
        <w:t xml:space="preserve"> numbers for each </w:t>
      </w:r>
      <w:proofErr w:type="spellStart"/>
      <w:r w:rsidRPr="00D244EB">
        <w:t>Pokemon</w:t>
      </w:r>
      <w:proofErr w:type="spellEnd"/>
      <w:r w:rsidR="00D244EB">
        <w:t xml:space="preserve"> List1.</w:t>
      </w:r>
      <w:bookmarkEnd w:id="9"/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</w:p>
    <w:p w:rsidR="003E74F9" w:rsidRPr="003E74F9" w:rsidRDefault="003E74F9" w:rsidP="003E74F9">
      <w:pPr>
        <w:jc w:val="left"/>
        <w:rPr>
          <w:i/>
          <w:sz w:val="16"/>
        </w:rPr>
      </w:pPr>
      <w:r w:rsidRPr="003E74F9">
        <w:rPr>
          <w:i/>
          <w:sz w:val="16"/>
        </w:rPr>
        <w:t>grunt&gt;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 xml:space="preserve">random_include1 = </w:t>
      </w:r>
      <w:proofErr w:type="spellStart"/>
      <w:r w:rsidRPr="003E74F9">
        <w:rPr>
          <w:i/>
          <w:sz w:val="16"/>
        </w:rPr>
        <w:t>foreach</w:t>
      </w:r>
      <w:proofErr w:type="spellEnd"/>
      <w:r w:rsidRPr="003E74F9">
        <w:rPr>
          <w:i/>
          <w:sz w:val="16"/>
        </w:rPr>
        <w:t xml:space="preserve"> 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 xml:space="preserve"> GENERATE RANDOM(),Name,Type1,Type2,Total,HP,Attack,Defense,SpAtk,SpDef,Speed;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r</w:t>
      </w:r>
      <w:r w:rsidRPr="003E74F9">
        <w:rPr>
          <w:i/>
          <w:sz w:val="16"/>
        </w:rPr>
        <w:t>andom1_desending = ORDER random_include1 BY $0 DESC;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>dump random1_desending</w:t>
      </w:r>
    </w:p>
    <w:p w:rsidR="003E74F9" w:rsidRDefault="003E74F9" w:rsidP="003E74F9">
      <w:pPr>
        <w:jc w:val="left"/>
      </w:pPr>
    </w:p>
    <w:p w:rsidR="003E74F9" w:rsidRPr="003E74F9" w:rsidRDefault="003E74F9" w:rsidP="003E74F9">
      <w:pPr>
        <w:jc w:val="left"/>
        <w:rPr>
          <w:b/>
        </w:rPr>
      </w:pPr>
      <w:r w:rsidRPr="003E74F9">
        <w:rPr>
          <w:b/>
        </w:rPr>
        <w:t>Result</w:t>
      </w:r>
    </w:p>
    <w:p w:rsidR="003E74F9" w:rsidRDefault="003E74F9" w:rsidP="003E74F9">
      <w:pPr>
        <w:jc w:val="left"/>
      </w:pPr>
      <w:r>
        <w:t>(0.9979652685294028,Geodude,Rock,Ground,300,40,80,100,30,30,20)</w:t>
      </w:r>
    </w:p>
    <w:p w:rsidR="003E74F9" w:rsidRDefault="003E74F9" w:rsidP="003E74F9">
      <w:pPr>
        <w:jc w:val="left"/>
      </w:pPr>
      <w:r>
        <w:t>(0.9978704118468474,Terrakion,Rock,Fighting,580,91,129,90,72,90,108)</w:t>
      </w:r>
    </w:p>
    <w:p w:rsidR="003E74F9" w:rsidRDefault="003E74F9" w:rsidP="003E74F9">
      <w:pPr>
        <w:jc w:val="left"/>
      </w:pPr>
      <w:r>
        <w:t>(0.9971863401310382,PumpkabooAverage Size,Ghost,Grass,335,49,66,70,44,55,51)</w:t>
      </w:r>
    </w:p>
    <w:p w:rsidR="003E74F9" w:rsidRDefault="003E74F9" w:rsidP="003E74F9">
      <w:pPr>
        <w:jc w:val="left"/>
      </w:pPr>
      <w:r>
        <w:t>(0.9969268911741044,Turtwig,Grass,,318,55,68,64,45,55,31)</w:t>
      </w:r>
    </w:p>
    <w:p w:rsidR="003E74F9" w:rsidRDefault="003E74F9" w:rsidP="003E74F9">
      <w:pPr>
        <w:jc w:val="left"/>
      </w:pPr>
      <w:r>
        <w:t>(0.996481639321043,Primeape,Fighting,,455,65,105,60,60,70,95)</w:t>
      </w:r>
    </w:p>
    <w:p w:rsidR="003E74F9" w:rsidRDefault="003E74F9" w:rsidP="003E74F9">
      <w:pPr>
        <w:jc w:val="left"/>
      </w:pPr>
      <w:r>
        <w:t>(0.992081576633216,Bergmite,Ice,,304,55,69,85,32,35,28)</w:t>
      </w:r>
    </w:p>
    <w:p w:rsidR="003E74F9" w:rsidRDefault="003E74F9" w:rsidP="003E74F9">
      <w:pPr>
        <w:jc w:val="left"/>
      </w:pPr>
      <w:r>
        <w:t>(0.9915178659195364,Mamoswine,Ice,Ground,530,110,130,80,70,60,80)</w:t>
      </w:r>
    </w:p>
    <w:p w:rsidR="003E74F9" w:rsidRDefault="003E74F9" w:rsidP="003E74F9">
      <w:pPr>
        <w:jc w:val="left"/>
      </w:pPr>
      <w:r>
        <w:t>(0.9905079897759242,Seaking,Water,,450,80,92,65,65,80,68)</w:t>
      </w:r>
    </w:p>
    <w:p w:rsidR="003E74F9" w:rsidRDefault="003E74F9" w:rsidP="003E74F9">
      <w:pPr>
        <w:jc w:val="left"/>
      </w:pPr>
      <w:r>
        <w:t>(0.985219089518211,Ho-oh,Fire,Flying,680,106,130,90,110,154,90)</w:t>
      </w:r>
    </w:p>
    <w:p w:rsidR="003E74F9" w:rsidRDefault="003E74F9" w:rsidP="003E74F9">
      <w:pPr>
        <w:jc w:val="left"/>
      </w:pPr>
    </w:p>
    <w:p w:rsidR="00D244EB" w:rsidRDefault="00D244EB" w:rsidP="00D244EB">
      <w:pPr>
        <w:pStyle w:val="Heading2"/>
      </w:pPr>
      <w:bookmarkStart w:id="10" w:name="_Toc493471442"/>
      <w:r w:rsidRPr="00D244EB">
        <w:t xml:space="preserve">Create </w:t>
      </w:r>
      <w:proofErr w:type="spellStart"/>
      <w:r w:rsidRPr="00D244EB">
        <w:t>Randon</w:t>
      </w:r>
      <w:proofErr w:type="spellEnd"/>
      <w:r w:rsidRPr="00D244EB">
        <w:t xml:space="preserve"> numbers for each </w:t>
      </w:r>
      <w:proofErr w:type="spellStart"/>
      <w:r w:rsidRPr="00D244EB">
        <w:t>Pokemon</w:t>
      </w:r>
      <w:proofErr w:type="spellEnd"/>
      <w:r>
        <w:t xml:space="preserve"> List2.</w:t>
      </w:r>
      <w:bookmarkEnd w:id="10"/>
    </w:p>
    <w:p w:rsidR="00D244EB" w:rsidRDefault="00D244EB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i/>
          <w:sz w:val="16"/>
        </w:rPr>
      </w:pPr>
      <w:r w:rsidRPr="003E74F9">
        <w:rPr>
          <w:i/>
          <w:sz w:val="16"/>
        </w:rPr>
        <w:t>grunt&gt;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 xml:space="preserve">random_include2 = </w:t>
      </w:r>
      <w:proofErr w:type="spellStart"/>
      <w:r w:rsidRPr="003E74F9">
        <w:rPr>
          <w:i/>
          <w:sz w:val="16"/>
        </w:rPr>
        <w:t>foreach</w:t>
      </w:r>
      <w:proofErr w:type="spellEnd"/>
      <w:r w:rsidRPr="003E74F9">
        <w:rPr>
          <w:i/>
          <w:sz w:val="16"/>
        </w:rPr>
        <w:t xml:space="preserve"> </w:t>
      </w:r>
      <w:proofErr w:type="spellStart"/>
      <w:r w:rsidRPr="003E74F9">
        <w:rPr>
          <w:i/>
          <w:sz w:val="16"/>
        </w:rPr>
        <w:t>selected_list</w:t>
      </w:r>
      <w:proofErr w:type="spellEnd"/>
      <w:r w:rsidRPr="003E74F9">
        <w:rPr>
          <w:i/>
          <w:sz w:val="16"/>
        </w:rPr>
        <w:t xml:space="preserve"> GENERATE RANDOM(),Name,Type1,Type2,Total,HP,Attack,Defense,SpAtk,SpDef,Speed;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r</w:t>
      </w:r>
      <w:r w:rsidRPr="003E74F9">
        <w:rPr>
          <w:i/>
          <w:sz w:val="16"/>
        </w:rPr>
        <w:t>andom2_desending = ORDER random_include2 BY $0 DESC;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>dump random2_descending;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Default="003E74F9" w:rsidP="003E74F9">
      <w:pPr>
        <w:jc w:val="left"/>
      </w:pPr>
      <w:r>
        <w:t>(0.998572827650494,Banette,Ghost,,455,64,115,65,83,63,65)</w:t>
      </w:r>
    </w:p>
    <w:p w:rsidR="003E74F9" w:rsidRDefault="003E74F9" w:rsidP="003E74F9">
      <w:pPr>
        <w:jc w:val="left"/>
      </w:pPr>
      <w:r>
        <w:t>(0.9959782052060961,Tauros,Normal,,490,75,100,95,40,70,110)</w:t>
      </w:r>
    </w:p>
    <w:p w:rsidR="003E74F9" w:rsidRDefault="003E74F9" w:rsidP="003E74F9">
      <w:pPr>
        <w:jc w:val="left"/>
      </w:pPr>
      <w:r>
        <w:t xml:space="preserve">(0.9943638921933604,KeldeoResolute </w:t>
      </w:r>
      <w:proofErr w:type="spellStart"/>
      <w:r>
        <w:t>Forme</w:t>
      </w:r>
      <w:proofErr w:type="spellEnd"/>
      <w:r>
        <w:t>,Water,Fighting,580,91,72,90,129,90,108)</w:t>
      </w:r>
    </w:p>
    <w:p w:rsidR="003E74F9" w:rsidRDefault="003E74F9" w:rsidP="003E74F9">
      <w:pPr>
        <w:jc w:val="left"/>
      </w:pPr>
      <w:r>
        <w:t>(0.9926680451482541,Machoke,Fighting,,405,80,100,70,50,60,45)</w:t>
      </w:r>
    </w:p>
    <w:p w:rsidR="003E74F9" w:rsidRDefault="003E74F9" w:rsidP="003E74F9">
      <w:pPr>
        <w:jc w:val="left"/>
      </w:pPr>
      <w:r>
        <w:t>(0.9911086663617373,Octillery,Water,,480,75,105,75,105,75,45)</w:t>
      </w:r>
    </w:p>
    <w:p w:rsidR="003E74F9" w:rsidRDefault="003E74F9" w:rsidP="003E74F9">
      <w:pPr>
        <w:jc w:val="left"/>
      </w:pPr>
      <w:r>
        <w:t>(0.9858048895453777,Shellder,Water,,305,30,65,100,45,25,40)</w:t>
      </w:r>
    </w:p>
    <w:p w:rsidR="00D244EB" w:rsidRDefault="00D244EB" w:rsidP="003E74F9">
      <w:pPr>
        <w:jc w:val="left"/>
      </w:pPr>
    </w:p>
    <w:p w:rsidR="00D244EB" w:rsidRPr="00D244EB" w:rsidRDefault="00D244EB" w:rsidP="00D244EB">
      <w:pPr>
        <w:pStyle w:val="Heading2"/>
      </w:pPr>
      <w:bookmarkStart w:id="11" w:name="_Toc493471443"/>
      <w:r w:rsidRPr="00D244EB">
        <w:t xml:space="preserve">Select 5 descending random </w:t>
      </w:r>
      <w:proofErr w:type="spellStart"/>
      <w:r w:rsidRPr="00D244EB">
        <w:t>Pokemon</w:t>
      </w:r>
      <w:proofErr w:type="spellEnd"/>
      <w:r w:rsidRPr="00D244EB">
        <w:t xml:space="preserve"> for 2 Players</w:t>
      </w:r>
      <w:bookmarkEnd w:id="11"/>
    </w:p>
    <w:p w:rsidR="003E74F9" w:rsidRDefault="003E74F9" w:rsidP="003E74F9">
      <w:pPr>
        <w:jc w:val="left"/>
      </w:pPr>
    </w:p>
    <w:p w:rsidR="003E74F9" w:rsidRP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>limit_data_random1_desending = LIMIT random1_desending 5;</w:t>
      </w:r>
    </w:p>
    <w:p w:rsidR="003E74F9" w:rsidRPr="003E74F9" w:rsidRDefault="003E74F9" w:rsidP="003E74F9">
      <w:pPr>
        <w:jc w:val="left"/>
        <w:rPr>
          <w:i/>
          <w:sz w:val="16"/>
        </w:rPr>
      </w:pPr>
    </w:p>
    <w:p w:rsidR="003E74F9" w:rsidRDefault="003E74F9" w:rsidP="003E74F9">
      <w:pPr>
        <w:jc w:val="left"/>
        <w:rPr>
          <w:i/>
          <w:sz w:val="16"/>
        </w:rPr>
      </w:pPr>
      <w:proofErr w:type="gramStart"/>
      <w:r w:rsidRPr="003E74F9">
        <w:rPr>
          <w:i/>
          <w:sz w:val="16"/>
        </w:rPr>
        <w:t>grunt</w:t>
      </w:r>
      <w:proofErr w:type="gramEnd"/>
      <w:r w:rsidRPr="003E74F9">
        <w:rPr>
          <w:i/>
          <w:sz w:val="16"/>
        </w:rPr>
        <w:t>&gt;</w:t>
      </w:r>
      <w:r>
        <w:rPr>
          <w:i/>
          <w:sz w:val="16"/>
        </w:rPr>
        <w:t xml:space="preserve"> </w:t>
      </w:r>
      <w:r w:rsidRPr="003E74F9">
        <w:rPr>
          <w:i/>
          <w:sz w:val="16"/>
        </w:rPr>
        <w:t>dump limit_data_random1_desending</w:t>
      </w:r>
    </w:p>
    <w:p w:rsidR="003E74F9" w:rsidRDefault="003E74F9" w:rsidP="003E74F9">
      <w:pPr>
        <w:jc w:val="left"/>
        <w:rPr>
          <w:i/>
          <w:sz w:val="16"/>
        </w:rPr>
      </w:pPr>
    </w:p>
    <w:p w:rsidR="003E74F9" w:rsidRPr="003E74F9" w:rsidRDefault="003E74F9" w:rsidP="003E74F9">
      <w:pPr>
        <w:jc w:val="left"/>
        <w:rPr>
          <w:b/>
        </w:rPr>
      </w:pPr>
      <w:r w:rsidRPr="003E74F9">
        <w:rPr>
          <w:b/>
        </w:rPr>
        <w:t>Results</w:t>
      </w:r>
    </w:p>
    <w:p w:rsidR="003E74F9" w:rsidRDefault="003E74F9" w:rsidP="003E74F9">
      <w:pPr>
        <w:jc w:val="left"/>
      </w:pPr>
      <w:r>
        <w:t>(0.9998321751032035,Clamperl,Water,,345,35,64,85,74,55,32)</w:t>
      </w:r>
    </w:p>
    <w:p w:rsidR="003E74F9" w:rsidRDefault="003E74F9" w:rsidP="003E74F9">
      <w:pPr>
        <w:jc w:val="left"/>
      </w:pPr>
      <w:r>
        <w:t>(0.9980352273848314,Scrafty,Dark,Fighting,488,65,90,115,45,115,58)</w:t>
      </w:r>
    </w:p>
    <w:p w:rsidR="003E74F9" w:rsidRDefault="003E74F9" w:rsidP="003E74F9">
      <w:pPr>
        <w:jc w:val="left"/>
      </w:pPr>
      <w:r>
        <w:t>(0.9966692074145164,Gengar,Ghost,Poison,500,60,65,60,130,75,110)</w:t>
      </w:r>
    </w:p>
    <w:p w:rsidR="003E74F9" w:rsidRDefault="003E74F9" w:rsidP="003E74F9">
      <w:pPr>
        <w:jc w:val="left"/>
      </w:pPr>
      <w:r>
        <w:t>(0.9965362460858387,Bisharp,Dark,Steel,490,65,125,100,60,70,70)</w:t>
      </w:r>
    </w:p>
    <w:p w:rsidR="003E74F9" w:rsidRDefault="003E74F9" w:rsidP="003E74F9">
      <w:pPr>
        <w:jc w:val="left"/>
      </w:pPr>
      <w:r>
        <w:t>(0.9933730260940183,AbomasnowMega Abomasnow,Grass,Ice,594,90,132,105,132,105,30)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>
        <w:rPr>
          <w:i/>
          <w:sz w:val="16"/>
        </w:rPr>
        <w:t>grunt</w:t>
      </w:r>
      <w:proofErr w:type="gramEnd"/>
      <w:r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limit_data_random2_desending = LIMIT random2_desending 5;</w:t>
      </w:r>
    </w:p>
    <w:p w:rsidR="003E74F9" w:rsidRPr="00D244EB" w:rsidRDefault="003E74F9" w:rsidP="003E74F9">
      <w:pPr>
        <w:jc w:val="left"/>
        <w:rPr>
          <w:i/>
          <w:sz w:val="16"/>
        </w:rPr>
      </w:pPr>
    </w:p>
    <w:p w:rsidR="003E74F9" w:rsidRDefault="00D244EB" w:rsidP="003E74F9">
      <w:pPr>
        <w:jc w:val="left"/>
        <w:rPr>
          <w:i/>
          <w:sz w:val="16"/>
        </w:rPr>
      </w:pPr>
      <w:proofErr w:type="gramStart"/>
      <w:r>
        <w:rPr>
          <w:i/>
          <w:sz w:val="16"/>
        </w:rPr>
        <w:t>grunt</w:t>
      </w:r>
      <w:proofErr w:type="gramEnd"/>
      <w:r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dump limit_data_random2_desending</w:t>
      </w:r>
    </w:p>
    <w:p w:rsidR="00D244EB" w:rsidRDefault="00D244EB" w:rsidP="003E74F9">
      <w:pPr>
        <w:jc w:val="left"/>
        <w:rPr>
          <w:i/>
          <w:sz w:val="16"/>
        </w:rPr>
      </w:pPr>
    </w:p>
    <w:p w:rsidR="00D244EB" w:rsidRPr="00D244EB" w:rsidRDefault="00D244EB" w:rsidP="003E74F9">
      <w:pPr>
        <w:jc w:val="left"/>
        <w:rPr>
          <w:b/>
        </w:rPr>
      </w:pPr>
      <w:r w:rsidRPr="00D244EB">
        <w:rPr>
          <w:b/>
        </w:rPr>
        <w:t>Results</w:t>
      </w:r>
    </w:p>
    <w:p w:rsidR="003E74F9" w:rsidRDefault="003E74F9" w:rsidP="003E74F9">
      <w:pPr>
        <w:jc w:val="left"/>
      </w:pPr>
      <w:r>
        <w:t>(0.998343993042376,Emolga,Electric,Flying,428,55,75,60,75,60,103)</w:t>
      </w:r>
    </w:p>
    <w:p w:rsidR="003E74F9" w:rsidRDefault="003E74F9" w:rsidP="003E74F9">
      <w:pPr>
        <w:jc w:val="left"/>
      </w:pPr>
      <w:r>
        <w:t>(0.998083010717732,Golbat,Poison,Flying,455,75,80,70,65,75,90)</w:t>
      </w:r>
    </w:p>
    <w:p w:rsidR="003E74F9" w:rsidRDefault="003E74F9" w:rsidP="003E74F9">
      <w:pPr>
        <w:jc w:val="left"/>
      </w:pPr>
      <w:r>
        <w:t>(0.9973035243331635,Rapidash,Fire,,500,65,100,70,80,80,105)</w:t>
      </w:r>
    </w:p>
    <w:p w:rsidR="003E74F9" w:rsidRDefault="003E74F9" w:rsidP="003E74F9">
      <w:pPr>
        <w:jc w:val="left"/>
      </w:pPr>
      <w:r>
        <w:t>(0.9968065998257111,Hariyama,Fighting,,474,144,120,60,40,60,50)</w:t>
      </w:r>
    </w:p>
    <w:p w:rsidR="003E74F9" w:rsidRDefault="003E74F9" w:rsidP="003E74F9">
      <w:pPr>
        <w:jc w:val="left"/>
      </w:pPr>
      <w:r>
        <w:t>(0.9964452813504475,Bagon,Dragon,,300,45,75,60,40,30,50)</w:t>
      </w:r>
    </w:p>
    <w:p w:rsidR="003E74F9" w:rsidRDefault="00D244EB" w:rsidP="00D244EB">
      <w:pPr>
        <w:pStyle w:val="Heading2"/>
      </w:pPr>
      <w:bookmarkStart w:id="12" w:name="_Toc493471444"/>
      <w:r>
        <w:t xml:space="preserve">Player 1 and Player 2 selected </w:t>
      </w:r>
      <w:proofErr w:type="spellStart"/>
      <w:r>
        <w:t>Pokemon</w:t>
      </w:r>
      <w:bookmarkEnd w:id="12"/>
      <w:proofErr w:type="spellEnd"/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>
        <w:rPr>
          <w:i/>
          <w:sz w:val="16"/>
        </w:rPr>
        <w:t>grunt</w:t>
      </w:r>
      <w:proofErr w:type="gramEnd"/>
      <w:r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 xml:space="preserve">filter_only_name1 = </w:t>
      </w:r>
      <w:proofErr w:type="spellStart"/>
      <w:r w:rsidR="003E74F9" w:rsidRPr="00D244EB">
        <w:rPr>
          <w:i/>
          <w:sz w:val="16"/>
        </w:rPr>
        <w:t>foreach</w:t>
      </w:r>
      <w:proofErr w:type="spellEnd"/>
      <w:r w:rsidR="003E74F9" w:rsidRPr="00D244EB">
        <w:rPr>
          <w:i/>
          <w:sz w:val="16"/>
        </w:rPr>
        <w:t xml:space="preserve"> limit_data_random1_desending Generate ($1,HP);</w:t>
      </w:r>
    </w:p>
    <w:p w:rsidR="003E74F9" w:rsidRDefault="003E74F9" w:rsidP="003E74F9">
      <w:pPr>
        <w:jc w:val="left"/>
      </w:pPr>
    </w:p>
    <w:p w:rsidR="003E74F9" w:rsidRDefault="00D244EB" w:rsidP="003E74F9">
      <w:pPr>
        <w:jc w:val="left"/>
        <w:rPr>
          <w:i/>
          <w:sz w:val="16"/>
        </w:rPr>
      </w:pPr>
      <w:proofErr w:type="gramStart"/>
      <w:r w:rsidRPr="00D244EB">
        <w:rPr>
          <w:i/>
          <w:sz w:val="16"/>
        </w:rPr>
        <w:t>grunt</w:t>
      </w:r>
      <w:proofErr w:type="gramEnd"/>
      <w:r w:rsidRPr="00D244EB"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dump filter_only_name1</w:t>
      </w:r>
    </w:p>
    <w:p w:rsidR="00D244EB" w:rsidRDefault="00D244EB" w:rsidP="003E74F9">
      <w:pPr>
        <w:jc w:val="left"/>
        <w:rPr>
          <w:i/>
          <w:sz w:val="16"/>
        </w:rPr>
      </w:pPr>
    </w:p>
    <w:p w:rsidR="00D244EB" w:rsidRPr="00D244EB" w:rsidRDefault="00D244EB" w:rsidP="003E74F9">
      <w:pPr>
        <w:jc w:val="left"/>
        <w:rPr>
          <w:b/>
        </w:rPr>
      </w:pPr>
      <w:r w:rsidRPr="00D244EB">
        <w:rPr>
          <w:b/>
        </w:rPr>
        <w:t>Results</w:t>
      </w:r>
    </w:p>
    <w:p w:rsidR="003E74F9" w:rsidRDefault="003E74F9" w:rsidP="003E74F9">
      <w:pPr>
        <w:jc w:val="left"/>
      </w:pPr>
      <w:r>
        <w:t>((Bellossom</w:t>
      </w:r>
      <w:proofErr w:type="gramStart"/>
      <w:r>
        <w:t>,75</w:t>
      </w:r>
      <w:proofErr w:type="gramEnd"/>
      <w:r>
        <w:t>))</w:t>
      </w:r>
    </w:p>
    <w:p w:rsidR="003E74F9" w:rsidRDefault="003E74F9" w:rsidP="003E74F9">
      <w:pPr>
        <w:jc w:val="left"/>
      </w:pPr>
      <w:r>
        <w:t>((MeowsticMale</w:t>
      </w:r>
      <w:proofErr w:type="gramStart"/>
      <w:r>
        <w:t>,74</w:t>
      </w:r>
      <w:proofErr w:type="gramEnd"/>
      <w:r>
        <w:t>))</w:t>
      </w:r>
    </w:p>
    <w:p w:rsidR="003E74F9" w:rsidRDefault="003E74F9" w:rsidP="003E74F9">
      <w:pPr>
        <w:jc w:val="left"/>
      </w:pPr>
      <w:r>
        <w:t>((Blaziken</w:t>
      </w:r>
      <w:proofErr w:type="gramStart"/>
      <w:r>
        <w:t>,80</w:t>
      </w:r>
      <w:proofErr w:type="gramEnd"/>
      <w:r>
        <w:t>))</w:t>
      </w:r>
    </w:p>
    <w:p w:rsidR="003E74F9" w:rsidRDefault="003E74F9" w:rsidP="003E74F9">
      <w:pPr>
        <w:jc w:val="left"/>
      </w:pPr>
      <w:r>
        <w:t>((Gurdurr</w:t>
      </w:r>
      <w:proofErr w:type="gramStart"/>
      <w:r>
        <w:t>,85</w:t>
      </w:r>
      <w:proofErr w:type="gramEnd"/>
      <w:r>
        <w:t>))</w:t>
      </w:r>
    </w:p>
    <w:p w:rsidR="003E74F9" w:rsidRDefault="003E74F9" w:rsidP="003E74F9">
      <w:pPr>
        <w:jc w:val="left"/>
      </w:pPr>
      <w:r>
        <w:t>((</w:t>
      </w:r>
      <w:proofErr w:type="spellStart"/>
      <w:r>
        <w:t>GiratinaOrigin</w:t>
      </w:r>
      <w:proofErr w:type="spellEnd"/>
      <w:r>
        <w:t xml:space="preserve"> Forme</w:t>
      </w:r>
      <w:proofErr w:type="gramStart"/>
      <w:r>
        <w:t>,150</w:t>
      </w:r>
      <w:proofErr w:type="gramEnd"/>
      <w:r>
        <w:t>))</w:t>
      </w:r>
    </w:p>
    <w:p w:rsidR="003E74F9" w:rsidRDefault="003E74F9" w:rsidP="003E74F9">
      <w:pPr>
        <w:jc w:val="left"/>
      </w:pPr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>
        <w:rPr>
          <w:i/>
          <w:sz w:val="16"/>
        </w:rPr>
        <w:t>grunt</w:t>
      </w:r>
      <w:proofErr w:type="gramEnd"/>
      <w:r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 xml:space="preserve">filter_only_name2 = </w:t>
      </w:r>
      <w:proofErr w:type="spellStart"/>
      <w:r w:rsidR="003E74F9" w:rsidRPr="00D244EB">
        <w:rPr>
          <w:i/>
          <w:sz w:val="16"/>
        </w:rPr>
        <w:t>foreach</w:t>
      </w:r>
      <w:proofErr w:type="spellEnd"/>
      <w:r w:rsidR="003E74F9" w:rsidRPr="00D244EB">
        <w:rPr>
          <w:i/>
          <w:sz w:val="16"/>
        </w:rPr>
        <w:t xml:space="preserve"> limit_data_random2_desending Generate ($1,HP);</w:t>
      </w:r>
    </w:p>
    <w:p w:rsidR="003E74F9" w:rsidRDefault="003E74F9" w:rsidP="003E74F9">
      <w:pPr>
        <w:jc w:val="left"/>
      </w:pPr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>
        <w:rPr>
          <w:i/>
          <w:sz w:val="16"/>
        </w:rPr>
        <w:t>grunt</w:t>
      </w:r>
      <w:proofErr w:type="gramEnd"/>
      <w:r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dump filter_only_name2</w:t>
      </w:r>
    </w:p>
    <w:p w:rsidR="00D244EB" w:rsidRDefault="00D244EB" w:rsidP="003E74F9">
      <w:pPr>
        <w:jc w:val="left"/>
      </w:pPr>
    </w:p>
    <w:p w:rsidR="00D244EB" w:rsidRPr="00D244EB" w:rsidRDefault="00D244EB" w:rsidP="00D244EB">
      <w:pPr>
        <w:jc w:val="left"/>
        <w:rPr>
          <w:b/>
        </w:rPr>
      </w:pPr>
      <w:r w:rsidRPr="00D244EB">
        <w:rPr>
          <w:b/>
        </w:rPr>
        <w:t>Results</w:t>
      </w:r>
    </w:p>
    <w:p w:rsidR="003E74F9" w:rsidRDefault="003E74F9" w:rsidP="003E74F9">
      <w:pPr>
        <w:jc w:val="left"/>
      </w:pPr>
      <w:r>
        <w:t>((Omanyte</w:t>
      </w:r>
      <w:proofErr w:type="gramStart"/>
      <w:r>
        <w:t>,35</w:t>
      </w:r>
      <w:proofErr w:type="gramEnd"/>
      <w:r>
        <w:t>))</w:t>
      </w:r>
    </w:p>
    <w:p w:rsidR="003E74F9" w:rsidRDefault="003E74F9" w:rsidP="003E74F9">
      <w:pPr>
        <w:jc w:val="left"/>
      </w:pPr>
      <w:r>
        <w:t>((Mandibuzz</w:t>
      </w:r>
      <w:proofErr w:type="gramStart"/>
      <w:r>
        <w:t>,110</w:t>
      </w:r>
      <w:proofErr w:type="gramEnd"/>
      <w:r>
        <w:t>))</w:t>
      </w:r>
    </w:p>
    <w:p w:rsidR="003E74F9" w:rsidRDefault="003E74F9" w:rsidP="003E74F9">
      <w:pPr>
        <w:jc w:val="left"/>
      </w:pPr>
      <w:r>
        <w:t>((Sandshrew</w:t>
      </w:r>
      <w:proofErr w:type="gramStart"/>
      <w:r>
        <w:t>,50</w:t>
      </w:r>
      <w:proofErr w:type="gramEnd"/>
      <w:r>
        <w:t>))</w:t>
      </w:r>
    </w:p>
    <w:p w:rsidR="003E74F9" w:rsidRDefault="003E74F9" w:rsidP="003E74F9">
      <w:pPr>
        <w:jc w:val="left"/>
      </w:pPr>
      <w:r>
        <w:t>((Scolipede</w:t>
      </w:r>
      <w:proofErr w:type="gramStart"/>
      <w:r>
        <w:t>,60</w:t>
      </w:r>
      <w:proofErr w:type="gramEnd"/>
      <w:r>
        <w:t>))</w:t>
      </w:r>
    </w:p>
    <w:p w:rsidR="003E74F9" w:rsidRDefault="003E74F9" w:rsidP="003E74F9">
      <w:pPr>
        <w:jc w:val="left"/>
      </w:pPr>
      <w:r>
        <w:t>((Uxie</w:t>
      </w:r>
      <w:proofErr w:type="gramStart"/>
      <w:r>
        <w:t>,75</w:t>
      </w:r>
      <w:proofErr w:type="gramEnd"/>
      <w:r>
        <w:t>))</w:t>
      </w:r>
    </w:p>
    <w:p w:rsidR="003E74F9" w:rsidRDefault="003E74F9" w:rsidP="003E74F9">
      <w:pPr>
        <w:jc w:val="left"/>
      </w:pPr>
    </w:p>
    <w:p w:rsidR="006618C6" w:rsidRDefault="006618C6" w:rsidP="006618C6">
      <w:pPr>
        <w:pStyle w:val="Heading2"/>
      </w:pPr>
      <w:bookmarkStart w:id="13" w:name="_Toc493471445"/>
      <w:r>
        <w:t>Storing results to Local Store</w:t>
      </w:r>
      <w:bookmarkEnd w:id="13"/>
    </w:p>
    <w:p w:rsidR="006618C6" w:rsidRDefault="006618C6" w:rsidP="003E74F9">
      <w:pPr>
        <w:jc w:val="left"/>
        <w:rPr>
          <w:i/>
          <w:sz w:val="16"/>
        </w:rPr>
      </w:pPr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 w:rsidRPr="00D244EB">
        <w:rPr>
          <w:i/>
          <w:sz w:val="16"/>
        </w:rPr>
        <w:t>grunt</w:t>
      </w:r>
      <w:proofErr w:type="gramEnd"/>
      <w:r w:rsidRPr="00D244EB"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STORE limit_data_random1_desending INTO '/home/</w:t>
      </w:r>
      <w:proofErr w:type="spellStart"/>
      <w:r w:rsidR="003E74F9" w:rsidRPr="00D244EB">
        <w:rPr>
          <w:i/>
          <w:sz w:val="16"/>
        </w:rPr>
        <w:t>acadgild</w:t>
      </w:r>
      <w:proofErr w:type="spellEnd"/>
      <w:r w:rsidR="003E74F9" w:rsidRPr="00D244EB">
        <w:rPr>
          <w:i/>
          <w:sz w:val="16"/>
        </w:rPr>
        <w:t>/Documents/Player_01.txt';</w:t>
      </w:r>
    </w:p>
    <w:p w:rsidR="003E74F9" w:rsidRDefault="003E74F9" w:rsidP="003E74F9">
      <w:pPr>
        <w:jc w:val="left"/>
      </w:pPr>
    </w:p>
    <w:p w:rsidR="00D244EB" w:rsidRPr="00D244EB" w:rsidRDefault="00D244EB" w:rsidP="00D244EB">
      <w:pPr>
        <w:jc w:val="left"/>
        <w:rPr>
          <w:b/>
        </w:rPr>
      </w:pPr>
      <w:r w:rsidRPr="00D244EB">
        <w:rPr>
          <w:b/>
        </w:rPr>
        <w:t>Results</w:t>
      </w:r>
    </w:p>
    <w:p w:rsidR="003E74F9" w:rsidRDefault="003E74F9" w:rsidP="003E74F9">
      <w:pPr>
        <w:jc w:val="left"/>
      </w:pPr>
      <w:r>
        <w:t>Input(s):</w:t>
      </w:r>
    </w:p>
    <w:p w:rsidR="003E74F9" w:rsidRDefault="003E74F9" w:rsidP="003E74F9">
      <w:pPr>
        <w:jc w:val="left"/>
      </w:pPr>
      <w:r>
        <w:t>Successfully read 801 records from: "file:///home/acadgild/Documents/Pokemon.csv"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Output(s):</w:t>
      </w:r>
    </w:p>
    <w:p w:rsidR="003E74F9" w:rsidRDefault="003E74F9" w:rsidP="003E74F9">
      <w:pPr>
        <w:jc w:val="left"/>
      </w:pPr>
      <w:r>
        <w:t>Successfully stored 5 records in: "/home/</w:t>
      </w:r>
      <w:proofErr w:type="spellStart"/>
      <w:r>
        <w:t>acadgild</w:t>
      </w:r>
      <w:proofErr w:type="spellEnd"/>
      <w:r>
        <w:t>/Documents/Player_01.txt"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Counters:</w:t>
      </w:r>
    </w:p>
    <w:p w:rsidR="003E74F9" w:rsidRDefault="003E74F9" w:rsidP="003E74F9">
      <w:pPr>
        <w:jc w:val="left"/>
      </w:pPr>
      <w:r>
        <w:t xml:space="preserve">Total records </w:t>
      </w:r>
      <w:proofErr w:type="gramStart"/>
      <w:r>
        <w:t>written :</w:t>
      </w:r>
      <w:proofErr w:type="gramEnd"/>
      <w:r>
        <w:t xml:space="preserve"> 5</w:t>
      </w:r>
    </w:p>
    <w:p w:rsidR="003E74F9" w:rsidRDefault="003E74F9" w:rsidP="003E74F9">
      <w:pPr>
        <w:jc w:val="left"/>
      </w:pPr>
    </w:p>
    <w:p w:rsidR="003E74F9" w:rsidRPr="00D244EB" w:rsidRDefault="00D244EB" w:rsidP="003E74F9">
      <w:pPr>
        <w:jc w:val="left"/>
        <w:rPr>
          <w:i/>
          <w:sz w:val="16"/>
        </w:rPr>
      </w:pPr>
      <w:proofErr w:type="gramStart"/>
      <w:r w:rsidRPr="00D244EB">
        <w:rPr>
          <w:i/>
          <w:sz w:val="16"/>
        </w:rPr>
        <w:t>grunt</w:t>
      </w:r>
      <w:proofErr w:type="gramEnd"/>
      <w:r w:rsidRPr="00D244EB">
        <w:rPr>
          <w:i/>
          <w:sz w:val="16"/>
        </w:rPr>
        <w:t xml:space="preserve">&gt; </w:t>
      </w:r>
      <w:r w:rsidR="003E74F9" w:rsidRPr="00D244EB">
        <w:rPr>
          <w:i/>
          <w:sz w:val="16"/>
        </w:rPr>
        <w:t>STORE limit_data_random2_desending INTO '/home/</w:t>
      </w:r>
      <w:proofErr w:type="spellStart"/>
      <w:r w:rsidR="003E74F9" w:rsidRPr="00D244EB">
        <w:rPr>
          <w:i/>
          <w:sz w:val="16"/>
        </w:rPr>
        <w:t>acadgild</w:t>
      </w:r>
      <w:proofErr w:type="spellEnd"/>
      <w:r w:rsidR="003E74F9" w:rsidRPr="00D244EB">
        <w:rPr>
          <w:i/>
          <w:sz w:val="16"/>
        </w:rPr>
        <w:t>/Documents/Player_02.txt';</w:t>
      </w:r>
    </w:p>
    <w:p w:rsidR="003E74F9" w:rsidRDefault="003E74F9" w:rsidP="003E74F9">
      <w:pPr>
        <w:jc w:val="left"/>
      </w:pPr>
    </w:p>
    <w:p w:rsidR="00D244EB" w:rsidRPr="00D244EB" w:rsidRDefault="00D244EB" w:rsidP="00D244EB">
      <w:pPr>
        <w:jc w:val="left"/>
        <w:rPr>
          <w:b/>
        </w:rPr>
      </w:pPr>
      <w:r w:rsidRPr="00D244EB">
        <w:rPr>
          <w:b/>
        </w:rPr>
        <w:t>Results</w:t>
      </w:r>
    </w:p>
    <w:p w:rsidR="003E74F9" w:rsidRDefault="003E74F9" w:rsidP="003E74F9">
      <w:pPr>
        <w:jc w:val="left"/>
      </w:pPr>
      <w:r>
        <w:t>Input(s):</w:t>
      </w:r>
    </w:p>
    <w:p w:rsidR="003E74F9" w:rsidRDefault="003E74F9" w:rsidP="003E74F9">
      <w:pPr>
        <w:jc w:val="left"/>
      </w:pPr>
      <w:r>
        <w:t>Successfully read 801 records from: "file:///home/acadgild/Documents/Pokemon.csv"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Output(s):</w:t>
      </w:r>
    </w:p>
    <w:p w:rsidR="003E74F9" w:rsidRDefault="003E74F9" w:rsidP="003E74F9">
      <w:pPr>
        <w:jc w:val="left"/>
      </w:pPr>
      <w:r>
        <w:t>Successfully stored 5 records in: "/home/</w:t>
      </w:r>
      <w:proofErr w:type="spellStart"/>
      <w:r>
        <w:t>acadgild</w:t>
      </w:r>
      <w:proofErr w:type="spellEnd"/>
      <w:r>
        <w:t>/Documents/Player_02.txt"</w:t>
      </w:r>
    </w:p>
    <w:p w:rsidR="003E74F9" w:rsidRDefault="003E74F9" w:rsidP="003E74F9">
      <w:pPr>
        <w:jc w:val="left"/>
      </w:pPr>
    </w:p>
    <w:p w:rsidR="003E74F9" w:rsidRDefault="003E74F9" w:rsidP="003E74F9">
      <w:pPr>
        <w:jc w:val="left"/>
      </w:pPr>
      <w:r>
        <w:t>Counters:</w:t>
      </w:r>
    </w:p>
    <w:p w:rsidR="003E74F9" w:rsidRPr="004C6ADF" w:rsidRDefault="003E74F9" w:rsidP="003E74F9">
      <w:pPr>
        <w:jc w:val="left"/>
      </w:pPr>
      <w:r>
        <w:t xml:space="preserve">Total records </w:t>
      </w:r>
      <w:proofErr w:type="gramStart"/>
      <w:r>
        <w:t>written :</w:t>
      </w:r>
      <w:proofErr w:type="gramEnd"/>
      <w:r>
        <w:t xml:space="preserve"> 5</w:t>
      </w:r>
    </w:p>
    <w:sectPr w:rsidR="003E74F9" w:rsidRPr="004C6ADF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CB" w:rsidRDefault="006E45CB">
      <w:r>
        <w:separator/>
      </w:r>
    </w:p>
  </w:endnote>
  <w:endnote w:type="continuationSeparator" w:id="0">
    <w:p w:rsidR="006E45CB" w:rsidRDefault="006E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67034" wp14:editId="42EB5508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CB" w:rsidRDefault="006E45CB">
      <w:r>
        <w:separator/>
      </w:r>
    </w:p>
  </w:footnote>
  <w:footnote w:type="continuationSeparator" w:id="0">
    <w:p w:rsidR="006E45CB" w:rsidRDefault="006E4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AE2BF24" wp14:editId="07CB897F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4F9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5120"/>
    <w:rsid w:val="005711F6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618C6"/>
    <w:rsid w:val="00670FA4"/>
    <w:rsid w:val="00695610"/>
    <w:rsid w:val="00697551"/>
    <w:rsid w:val="006A5814"/>
    <w:rsid w:val="006B30EE"/>
    <w:rsid w:val="006C6522"/>
    <w:rsid w:val="006D12AD"/>
    <w:rsid w:val="006E45CB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244EB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215D-D046-4648-926C-067C1A0A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8502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2017-09-18T03:15:00Z</dcterms:created>
  <dcterms:modified xsi:type="dcterms:W3CDTF">2017-09-18T03:15:00Z</dcterms:modified>
</cp:coreProperties>
</file>