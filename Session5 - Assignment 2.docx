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3E74F9">
        <w:rPr>
          <w:rFonts w:cs="Arial"/>
          <w:sz w:val="56"/>
        </w:rPr>
        <w:t>5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5F63AF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324802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2480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4F9" w:rsidRDefault="003E74F9" w:rsidP="003E7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8.3pt;margin-top:10.05pt;width:346.8pt;height:25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" fillcolor="#f3f3f3">
                <v:textbox>
                  <w:txbxContent>
                    <w:p w:rsidR="003E74F9" w:rsidRDefault="003E74F9" w:rsidP="003E74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3E74F9" w:rsidRDefault="00176E26" w:rsidP="003E74F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3E74F9">
              <w:rPr>
                <w:b w:val="0"/>
              </w:rPr>
              <w:t>5</w:t>
            </w:r>
            <w:r>
              <w:rPr>
                <w:b w:val="0"/>
              </w:rPr>
              <w:t xml:space="preserve"> – Assignment </w:t>
            </w:r>
            <w:r w:rsidR="003E74F9">
              <w:rPr>
                <w:b w:val="0"/>
              </w:rPr>
              <w:t>3</w:t>
            </w:r>
          </w:p>
          <w:p w:rsidR="00496CEC" w:rsidRDefault="003E74F9" w:rsidP="003E74F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proofErr w:type="spellStart"/>
            <w:r>
              <w:rPr>
                <w:b w:val="0"/>
              </w:rPr>
              <w:t>Pokemon</w:t>
            </w:r>
            <w:proofErr w:type="spellEnd"/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5F63AF">
            <w:r>
              <w:rPr>
                <w:b/>
              </w:rPr>
              <w:t xml:space="preserve">Session </w:t>
            </w:r>
            <w:r w:rsidR="003E74F9">
              <w:rPr>
                <w:b/>
              </w:rPr>
              <w:t>5</w:t>
            </w:r>
            <w:r>
              <w:rPr>
                <w:b/>
              </w:rPr>
              <w:t xml:space="preserve"> – Assignment </w:t>
            </w:r>
            <w:r w:rsidR="005F63AF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ED2444">
            <w:r>
              <w:t>1</w:t>
            </w:r>
            <w:r w:rsidR="00176E26">
              <w:t>5/09/2017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8668AF">
      <w:pPr>
        <w:jc w:val="left"/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45720</wp:posOffset>
            </wp:positionV>
            <wp:extent cx="6119495" cy="15805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80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31A"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481420"/>
      <w:r>
        <w:t>Contents</w:t>
      </w:r>
      <w:bookmarkEnd w:id="0"/>
      <w:bookmarkEnd w:id="1"/>
    </w:p>
    <w:p w:rsidR="00496CEC" w:rsidRDefault="00496CEC"/>
    <w:p w:rsidR="00931C55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481420" w:history="1">
        <w:r w:rsidR="00931C55" w:rsidRPr="00824DA3">
          <w:rPr>
            <w:rStyle w:val="Hyperlink"/>
            <w:noProof/>
          </w:rPr>
          <w:t>Contents</w:t>
        </w:r>
        <w:r w:rsidR="00931C55">
          <w:rPr>
            <w:noProof/>
            <w:webHidden/>
          </w:rPr>
          <w:tab/>
        </w:r>
        <w:r w:rsidR="00931C55">
          <w:rPr>
            <w:noProof/>
            <w:webHidden/>
          </w:rPr>
          <w:fldChar w:fldCharType="begin"/>
        </w:r>
        <w:r w:rsidR="00931C55">
          <w:rPr>
            <w:noProof/>
            <w:webHidden/>
          </w:rPr>
          <w:instrText xml:space="preserve"> PAGEREF _Toc493481420 \h </w:instrText>
        </w:r>
        <w:r w:rsidR="00931C55">
          <w:rPr>
            <w:noProof/>
            <w:webHidden/>
          </w:rPr>
        </w:r>
        <w:r w:rsidR="00931C55">
          <w:rPr>
            <w:noProof/>
            <w:webHidden/>
          </w:rPr>
          <w:fldChar w:fldCharType="separate"/>
        </w:r>
        <w:r w:rsidR="00931C55">
          <w:rPr>
            <w:noProof/>
            <w:webHidden/>
          </w:rPr>
          <w:t>2</w:t>
        </w:r>
        <w:r w:rsidR="00931C55">
          <w:rPr>
            <w:noProof/>
            <w:webHidden/>
          </w:rPr>
          <w:fldChar w:fldCharType="end"/>
        </w:r>
      </w:hyperlink>
    </w:p>
    <w:p w:rsidR="00931C55" w:rsidRDefault="00931C55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81421" w:history="1">
        <w:r w:rsidRPr="00824DA3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81422" w:history="1">
        <w:r w:rsidRPr="00824DA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81423" w:history="1">
        <w:r w:rsidRPr="00824DA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Setting up the PIG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81424" w:history="1">
        <w:r w:rsidRPr="00824DA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81425" w:history="1">
        <w:r w:rsidRPr="00824DA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Problem Statement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81426" w:history="1">
        <w:r w:rsidRPr="00824DA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Problem Statement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81427" w:history="1">
        <w:r w:rsidRPr="00824DA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Problem Statement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1C55" w:rsidRDefault="00931C55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81428" w:history="1">
        <w:r w:rsidRPr="00824DA3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24DA3">
          <w:rPr>
            <w:rStyle w:val="Hyperlink"/>
            <w:noProof/>
          </w:rPr>
          <w:t>Problem Statement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3481421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ED2444" w:rsidP="003E74F9">
            <w:pPr>
              <w:jc w:val="left"/>
            </w:pPr>
            <w:r>
              <w:t>1</w:t>
            </w:r>
            <w:r w:rsidR="003E74F9">
              <w:t>8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3481422"/>
      <w:r w:rsidR="00DB4D2F">
        <w:t>Problem Statement</w:t>
      </w:r>
      <w:bookmarkEnd w:id="5"/>
    </w:p>
    <w:p w:rsidR="005F63AF" w:rsidRDefault="005F63AF" w:rsidP="005F63A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Implement the use case present in below blog link and share the complete steps along with</w:t>
      </w:r>
    </w:p>
    <w:p w:rsidR="005F63AF" w:rsidRDefault="005F63AF" w:rsidP="005F63A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proofErr w:type="gramStart"/>
      <w:r>
        <w:rPr>
          <w:rFonts w:ascii="Calibri" w:hAnsi="Calibri" w:cs="Calibri"/>
          <w:sz w:val="24"/>
          <w:lang w:val="en-US" w:eastAsia="en-GB"/>
        </w:rPr>
        <w:t>screenshot(s)</w:t>
      </w:r>
      <w:proofErr w:type="gramEnd"/>
      <w:r>
        <w:rPr>
          <w:rFonts w:ascii="Calibri" w:hAnsi="Calibri" w:cs="Calibri"/>
          <w:sz w:val="24"/>
          <w:lang w:val="en-US" w:eastAsia="en-GB"/>
        </w:rPr>
        <w:t xml:space="preserve"> from your end.</w:t>
      </w:r>
    </w:p>
    <w:p w:rsidR="005F63AF" w:rsidRDefault="005F63AF" w:rsidP="005F63A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5F63AF" w:rsidRDefault="005F63AF" w:rsidP="005F63A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NOTE: You must submit a word file containing steps and screenshots.</w:t>
      </w:r>
    </w:p>
    <w:p w:rsidR="005F63AF" w:rsidRDefault="005F63AF" w:rsidP="005F63A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4C6ADF" w:rsidRDefault="005F63AF" w:rsidP="005F63AF">
      <w:pPr>
        <w:jc w:val="left"/>
      </w:pPr>
      <w:r>
        <w:rPr>
          <w:rFonts w:ascii="Arial" w:hAnsi="Arial" w:cs="Arial"/>
          <w:sz w:val="22"/>
          <w:szCs w:val="22"/>
          <w:lang w:val="en-US" w:eastAsia="en-GB"/>
        </w:rPr>
        <w:t>https://acadgild.com/blog/aviation-data-analysis-using-apache-pig/</w:t>
      </w:r>
      <w:r w:rsidR="004C6ADF">
        <w:br w:type="page"/>
      </w:r>
    </w:p>
    <w:p w:rsidR="00ED2444" w:rsidRPr="00ED2444" w:rsidRDefault="00ED2444" w:rsidP="00ED2444">
      <w:pPr>
        <w:pStyle w:val="Heading1"/>
      </w:pPr>
      <w:bookmarkStart w:id="6" w:name="_Toc493481423"/>
      <w:r>
        <w:t>Setting up the PIG environment</w:t>
      </w:r>
      <w:bookmarkEnd w:id="6"/>
    </w:p>
    <w:p w:rsidR="00ED2444" w:rsidRDefault="00ED2444" w:rsidP="00ED2444"/>
    <w:p w:rsidR="00ED2444" w:rsidRDefault="005F63AF" w:rsidP="00ED2444">
      <w:pPr>
        <w:rPr>
          <w:b/>
        </w:rPr>
      </w:pPr>
      <w:r>
        <w:rPr>
          <w:b/>
        </w:rPr>
        <w:t>Two</w:t>
      </w:r>
      <w:r w:rsidR="00ED2444">
        <w:rPr>
          <w:b/>
        </w:rPr>
        <w:t xml:space="preserve"> </w:t>
      </w:r>
      <w:r w:rsidR="004C6ADF">
        <w:rPr>
          <w:b/>
        </w:rPr>
        <w:t>dataset</w:t>
      </w:r>
      <w:r w:rsidR="00ED2444">
        <w:rPr>
          <w:b/>
        </w:rPr>
        <w:t xml:space="preserve"> created to </w:t>
      </w:r>
      <w:r w:rsidR="003E74F9">
        <w:rPr>
          <w:b/>
        </w:rPr>
        <w:t>implement</w:t>
      </w:r>
      <w:r w:rsidR="00ED2444">
        <w:rPr>
          <w:b/>
        </w:rPr>
        <w:t xml:space="preserve"> </w:t>
      </w:r>
      <w:r w:rsidR="003E74F9">
        <w:rPr>
          <w:b/>
        </w:rPr>
        <w:t>use case</w:t>
      </w:r>
      <w:r w:rsidR="004C6ADF">
        <w:rPr>
          <w:b/>
        </w:rPr>
        <w:t>.</w:t>
      </w:r>
    </w:p>
    <w:p w:rsidR="00ED2444" w:rsidRDefault="00ED2444" w:rsidP="00ED2444">
      <w:pPr>
        <w:rPr>
          <w:b/>
        </w:rPr>
      </w:pPr>
    </w:p>
    <w:p w:rsidR="00ED2444" w:rsidRDefault="005F63AF" w:rsidP="00ED2444">
      <w:pPr>
        <w:rPr>
          <w:b/>
          <w:sz w:val="16"/>
          <w:szCs w:val="16"/>
        </w:rPr>
      </w:pPr>
      <w:r>
        <w:rPr>
          <w:b/>
          <w:sz w:val="16"/>
          <w:szCs w:val="16"/>
        </w:rPr>
        <w:t>Airports</w:t>
      </w:r>
      <w:r w:rsidR="003E74F9">
        <w:rPr>
          <w:b/>
          <w:sz w:val="16"/>
          <w:szCs w:val="16"/>
        </w:rPr>
        <w:t>.csv</w:t>
      </w:r>
    </w:p>
    <w:p w:rsidR="005F63AF" w:rsidRPr="00ED2444" w:rsidRDefault="005F63AF" w:rsidP="00ED2444">
      <w:pPr>
        <w:rPr>
          <w:b/>
          <w:sz w:val="16"/>
          <w:szCs w:val="16"/>
        </w:rPr>
      </w:pPr>
      <w:r>
        <w:rPr>
          <w:b/>
          <w:sz w:val="16"/>
          <w:szCs w:val="16"/>
        </w:rPr>
        <w:t>Delayed_Flight.csv</w:t>
      </w:r>
    </w:p>
    <w:p w:rsidR="003E74F9" w:rsidRDefault="003E74F9" w:rsidP="00ED2444">
      <w:pPr>
        <w:rPr>
          <w:b/>
        </w:rPr>
      </w:pPr>
    </w:p>
    <w:p w:rsidR="003E74F9" w:rsidRDefault="003E74F9" w:rsidP="003E74F9">
      <w:r>
        <w:t>#,Name,Type1,Type2,Total,HP,Attack,Defense,Sp.Atk,Sp.Def,Speed</w:t>
      </w:r>
      <w:r>
        <w:br/>
        <w:t>001,Bulbasaur,Grass,Poison,318,45,49,49,65,65,45</w:t>
      </w:r>
      <w:r>
        <w:br/>
        <w:t>002,Ivysaur,Grass,Poison,405,60,62,63,80,80,60</w:t>
      </w:r>
      <w:r>
        <w:br/>
        <w:t>003,Venusaur,Grass,Poison,525,80,82,83,100,100,80</w:t>
      </w:r>
      <w:r>
        <w:br/>
        <w:t>003,VenusaurMegaVenusaur,Grass,Poison,625,80,100,123,122,120,80</w:t>
      </w:r>
      <w:r>
        <w:br/>
        <w:t>004,Charmander,Fire,,309,39,52,43,60,50,65</w:t>
      </w:r>
      <w:r>
        <w:br/>
        <w:t>005,Charmeleon,Fire,,405,58,64,58,80,65,80</w:t>
      </w:r>
      <w:r>
        <w:br/>
        <w:t>006,Charizard,Fire,Flying,534,78,84,78,109,85,100</w:t>
      </w:r>
      <w:r>
        <w:br/>
        <w:t>006,CharizardMegaCharizardX,Fire,Dragon,634,78,130,111,130,85,100</w:t>
      </w:r>
      <w:r>
        <w:br/>
        <w:t>006,CharizardMegaCharizardY,Fire,Flying,634,78,104,78,159,115,100</w:t>
      </w:r>
      <w:r>
        <w:br/>
        <w:t>007,Squirtle,Water,,314,44,48,65,50,64,43</w:t>
      </w:r>
      <w:r>
        <w:br/>
        <w:t>008,Wartortle,Water,,405,59,63,80,65,80,58</w:t>
      </w:r>
      <w:r>
        <w:br/>
      </w:r>
    </w:p>
    <w:p w:rsidR="003E74F9" w:rsidRDefault="003E74F9" w:rsidP="00ED2444">
      <w:pPr>
        <w:rPr>
          <w:b/>
        </w:rPr>
      </w:pP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 xml:space="preserve">Copy files to </w:t>
      </w:r>
      <w:proofErr w:type="spellStart"/>
      <w:r w:rsidRPr="00ED2444">
        <w:rPr>
          <w:b/>
        </w:rPr>
        <w:t>hdfs</w:t>
      </w:r>
      <w:proofErr w:type="spellEnd"/>
    </w:p>
    <w:p w:rsidR="00ED2444" w:rsidRDefault="00ED2444" w:rsidP="00ED2444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</w:t>
      </w:r>
      <w:r w:rsidR="005F63AF">
        <w:t>Airports</w:t>
      </w:r>
      <w:r w:rsidR="003E74F9">
        <w:t>.csv</w:t>
      </w:r>
    </w:p>
    <w:p w:rsidR="005F63AF" w:rsidRDefault="005F63AF" w:rsidP="005F63AF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</w:t>
      </w:r>
      <w:r>
        <w:t>Delayed_Flights</w:t>
      </w:r>
      <w:r>
        <w:t>.csv</w:t>
      </w:r>
    </w:p>
    <w:p w:rsidR="00ED2444" w:rsidRDefault="00ED2444" w:rsidP="00ED2444"/>
    <w:p w:rsidR="00ED2444" w:rsidRDefault="00ED2444" w:rsidP="00ED2444">
      <w:pPr>
        <w:rPr>
          <w:b/>
        </w:rPr>
      </w:pPr>
      <w:r w:rsidRPr="00ED2444">
        <w:rPr>
          <w:b/>
        </w:rPr>
        <w:t xml:space="preserve">Start Pig </w:t>
      </w:r>
    </w:p>
    <w:p w:rsidR="003E74F9" w:rsidRPr="00ED2444" w:rsidRDefault="003E74F9" w:rsidP="00ED2444">
      <w:pPr>
        <w:rPr>
          <w:b/>
        </w:rPr>
      </w:pPr>
    </w:p>
    <w:p w:rsidR="00ED2444" w:rsidRDefault="00ED2444" w:rsidP="00ED2444">
      <w:proofErr w:type="gramStart"/>
      <w:r>
        <w:t>pig</w:t>
      </w:r>
      <w:proofErr w:type="gramEnd"/>
      <w:r>
        <w:t xml:space="preserve"> -x local - </w:t>
      </w:r>
      <w:r>
        <w:rPr>
          <w:i/>
          <w:iCs/>
        </w:rPr>
        <w:t>(local mode)</w:t>
      </w:r>
    </w:p>
    <w:p w:rsidR="00ED2444" w:rsidRDefault="00ED2444" w:rsidP="00ED2444">
      <w:r>
        <w:t xml:space="preserve">2017-09-14 14:32:48,658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Trying </w:t>
      </w:r>
      <w:proofErr w:type="spellStart"/>
      <w:r>
        <w:t>ExecType</w:t>
      </w:r>
      <w:proofErr w:type="spellEnd"/>
      <w:r>
        <w:t xml:space="preserve"> : LOCAL</w:t>
      </w:r>
    </w:p>
    <w:p w:rsidR="00ED2444" w:rsidRDefault="00ED2444" w:rsidP="00ED2444">
      <w:r>
        <w:t xml:space="preserve">2017-09-14 14:32:48,658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Picked LOCAL as the </w:t>
      </w:r>
      <w:proofErr w:type="spellStart"/>
      <w:r>
        <w:t>ExecType</w:t>
      </w:r>
      <w:proofErr w:type="spellEnd"/>
    </w:p>
    <w:p w:rsidR="00ED2444" w:rsidRDefault="00ED2444" w:rsidP="00ED2444"/>
    <w:p w:rsidR="00ED2444" w:rsidRDefault="00ED2444" w:rsidP="00ED2444">
      <w:proofErr w:type="gramStart"/>
      <w:r>
        <w:t>you</w:t>
      </w:r>
      <w:proofErr w:type="gramEnd"/>
      <w:r>
        <w:t xml:space="preserve"> will be presents with the pig shell:</w:t>
      </w:r>
      <w:r w:rsidR="004C6ADF">
        <w:t xml:space="preserve"> </w:t>
      </w:r>
      <w:r>
        <w:t>grunt&gt;</w:t>
      </w:r>
    </w:p>
    <w:p w:rsidR="00ED2444" w:rsidRDefault="00ED2444" w:rsidP="00ED2444"/>
    <w:p w:rsidR="00ED2444" w:rsidRDefault="00ED2444" w:rsidP="00ED2444">
      <w:r>
        <w:t>We nee</w:t>
      </w:r>
      <w:r>
        <w:t>d</w:t>
      </w:r>
      <w:r>
        <w:t xml:space="preserve"> to load the files now:</w:t>
      </w:r>
      <w:r>
        <w:t xml:space="preserve"> </w:t>
      </w:r>
      <w:r>
        <w:rPr>
          <w:b/>
          <w:bCs/>
          <w:i/>
          <w:iCs/>
        </w:rPr>
        <w:t xml:space="preserve">Note </w:t>
      </w:r>
      <w:proofErr w:type="spellStart"/>
      <w:r>
        <w:rPr>
          <w:b/>
          <w:bCs/>
          <w:i/>
          <w:iCs/>
        </w:rPr>
        <w:t>PigStorage</w:t>
      </w:r>
      <w:proofErr w:type="spellEnd"/>
      <w:r>
        <w:rPr>
          <w:b/>
          <w:bCs/>
          <w:i/>
          <w:iCs/>
        </w:rPr>
        <w:t xml:space="preserve"> is cap sensitive.</w:t>
      </w:r>
    </w:p>
    <w:p w:rsidR="00ED2444" w:rsidRDefault="00ED2444" w:rsidP="00ED2444">
      <w:pPr>
        <w:rPr>
          <w:lang w:val="en-US" w:eastAsia="en-GB"/>
        </w:rPr>
      </w:pPr>
    </w:p>
    <w:p w:rsidR="003E74F9" w:rsidRDefault="003E74F9">
      <w:pPr>
        <w:jc w:val="left"/>
        <w:rPr>
          <w:b/>
          <w:sz w:val="40"/>
        </w:rPr>
      </w:pPr>
      <w:r>
        <w:br w:type="page"/>
      </w:r>
    </w:p>
    <w:p w:rsidR="00515538" w:rsidRDefault="00DB4D2F" w:rsidP="00DB4D2F">
      <w:pPr>
        <w:pStyle w:val="Heading1"/>
      </w:pPr>
      <w:bookmarkStart w:id="7" w:name="_Toc493481424"/>
      <w:r>
        <w:t>Solutions</w:t>
      </w:r>
      <w:bookmarkEnd w:id="7"/>
    </w:p>
    <w:p w:rsidR="008668AF" w:rsidRDefault="008668AF" w:rsidP="008668AF">
      <w:pPr>
        <w:jc w:val="left"/>
      </w:pPr>
      <w:r>
        <w:t>These are 2 different datasets, i.e., Delayed_Flights.csv and Airports.csv. Let us understand one at a time.</w:t>
      </w:r>
    </w:p>
    <w:p w:rsidR="008668AF" w:rsidRDefault="008668AF" w:rsidP="008668AF">
      <w:pPr>
        <w:jc w:val="left"/>
      </w:pPr>
      <w:r>
        <w:t xml:space="preserve"> Delayed_Flights.csv Datasets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There are 29 columns in this dataset. Some of them have been mentioned below:</w:t>
      </w:r>
    </w:p>
    <w:p w:rsidR="008668AF" w:rsidRDefault="008668AF" w:rsidP="008668AF">
      <w:pPr>
        <w:ind w:left="720"/>
        <w:jc w:val="left"/>
      </w:pPr>
      <w:r>
        <w:t>•Year: 1987 – 2008</w:t>
      </w:r>
    </w:p>
    <w:p w:rsidR="008668AF" w:rsidRDefault="008668AF" w:rsidP="008668AF">
      <w:pPr>
        <w:ind w:left="720"/>
        <w:jc w:val="left"/>
      </w:pPr>
      <w:r>
        <w:t>•Month: 1 – 12</w:t>
      </w:r>
    </w:p>
    <w:p w:rsidR="008668AF" w:rsidRDefault="008668AF" w:rsidP="008668AF">
      <w:pPr>
        <w:ind w:left="720"/>
        <w:jc w:val="left"/>
      </w:pPr>
      <w:r>
        <w:t>•</w:t>
      </w:r>
      <w:proofErr w:type="spellStart"/>
      <w:r>
        <w:t>FlightNum</w:t>
      </w:r>
      <w:proofErr w:type="spellEnd"/>
      <w:r>
        <w:t>: Flight number</w:t>
      </w:r>
    </w:p>
    <w:p w:rsidR="008668AF" w:rsidRDefault="008668AF" w:rsidP="008668AF">
      <w:pPr>
        <w:ind w:left="720"/>
        <w:jc w:val="left"/>
      </w:pPr>
      <w:r>
        <w:t>•</w:t>
      </w:r>
      <w:proofErr w:type="spellStart"/>
      <w:r>
        <w:t>Canceled</w:t>
      </w:r>
      <w:proofErr w:type="spellEnd"/>
      <w:r>
        <w:t xml:space="preserve">: Was the flight </w:t>
      </w:r>
      <w:proofErr w:type="spellStart"/>
      <w:r>
        <w:t>canceled</w:t>
      </w:r>
      <w:proofErr w:type="spellEnd"/>
      <w:r>
        <w:t>?</w:t>
      </w:r>
    </w:p>
    <w:p w:rsidR="008668AF" w:rsidRDefault="008668AF" w:rsidP="008668AF">
      <w:pPr>
        <w:ind w:left="720"/>
        <w:jc w:val="left"/>
      </w:pPr>
      <w:r>
        <w:t>•</w:t>
      </w:r>
      <w:proofErr w:type="spellStart"/>
      <w:r>
        <w:t>CancelleationCode</w:t>
      </w:r>
      <w:proofErr w:type="spellEnd"/>
      <w:r>
        <w:t>: The reason for cancellation.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Airports.csv Datasets</w:t>
      </w:r>
    </w:p>
    <w:p w:rsidR="008668AF" w:rsidRDefault="008668AF" w:rsidP="008668AF">
      <w:pPr>
        <w:ind w:left="720"/>
        <w:jc w:val="left"/>
      </w:pPr>
      <w:r>
        <w:t>•</w:t>
      </w:r>
      <w:proofErr w:type="spellStart"/>
      <w:proofErr w:type="gramStart"/>
      <w:r>
        <w:t>iata</w:t>
      </w:r>
      <w:proofErr w:type="spellEnd"/>
      <w:proofErr w:type="gramEnd"/>
      <w:r>
        <w:t>: the international airport abbreviation code</w:t>
      </w:r>
    </w:p>
    <w:p w:rsidR="008668AF" w:rsidRDefault="008668AF" w:rsidP="008668AF">
      <w:pPr>
        <w:ind w:left="720"/>
        <w:jc w:val="left"/>
      </w:pPr>
      <w:r>
        <w:t>•name of the airport</w:t>
      </w:r>
    </w:p>
    <w:p w:rsidR="008668AF" w:rsidRDefault="008668AF" w:rsidP="008668AF">
      <w:pPr>
        <w:ind w:left="720"/>
        <w:jc w:val="left"/>
      </w:pPr>
      <w:proofErr w:type="gramStart"/>
      <w:r>
        <w:t>•city and country in which airport is located.</w:t>
      </w:r>
      <w:proofErr w:type="gramEnd"/>
    </w:p>
    <w:p w:rsidR="008668AF" w:rsidRDefault="008668AF" w:rsidP="008668AF">
      <w:pPr>
        <w:ind w:left="720"/>
        <w:jc w:val="left"/>
      </w:pPr>
      <w:r>
        <w:t>•</w:t>
      </w:r>
      <w:proofErr w:type="spellStart"/>
      <w:r>
        <w:t>lat</w:t>
      </w:r>
      <w:proofErr w:type="spellEnd"/>
      <w:r>
        <w:t xml:space="preserve"> and long: the latitude and longitude of the airport</w:t>
      </w:r>
    </w:p>
    <w:p w:rsidR="008668AF" w:rsidRDefault="008668AF" w:rsidP="008668AF">
      <w:pPr>
        <w:ind w:left="720"/>
        <w:jc w:val="left"/>
      </w:pPr>
    </w:p>
    <w:p w:rsidR="008668AF" w:rsidRDefault="008668AF" w:rsidP="008668AF">
      <w:pPr>
        <w:jc w:val="left"/>
      </w:pPr>
      <w:r>
        <w:t>Now, using Apache pig, we will try to gain more insights from these datasets.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</w:p>
    <w:p w:rsidR="008668AF" w:rsidRDefault="008668AF" w:rsidP="008668AF">
      <w:pPr>
        <w:pStyle w:val="Heading2"/>
      </w:pPr>
      <w:bookmarkStart w:id="8" w:name="_Toc493481425"/>
      <w:r>
        <w:t>Problem Statement 1</w:t>
      </w:r>
      <w:bookmarkEnd w:id="8"/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Find out the top 5 most visited destinations.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REGISTER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/piggybank.jar';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A = load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/Documents/DelayedFlights.csv' USING org.apache.pig.piggybank.storage.CSVExcelStorage(',','NO_MULTILINE','UNIX','SKIP_INPUT_HEADER');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B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A generate (</w:t>
      </w:r>
      <w:proofErr w:type="spellStart"/>
      <w:r w:rsidRPr="008668AF">
        <w:rPr>
          <w:i/>
          <w:sz w:val="16"/>
        </w:rPr>
        <w:t>int</w:t>
      </w:r>
      <w:proofErr w:type="spellEnd"/>
      <w:r w:rsidRPr="008668AF">
        <w:rPr>
          <w:i/>
          <w:sz w:val="16"/>
        </w:rPr>
        <w:t>)$1 as year, (</w:t>
      </w:r>
      <w:proofErr w:type="spellStart"/>
      <w:r w:rsidRPr="008668AF">
        <w:rPr>
          <w:i/>
          <w:sz w:val="16"/>
        </w:rPr>
        <w:t>int</w:t>
      </w:r>
      <w:proofErr w:type="spellEnd"/>
      <w:r w:rsidRPr="008668AF">
        <w:rPr>
          <w:i/>
          <w:sz w:val="16"/>
        </w:rPr>
        <w:t xml:space="preserve">)$10 as </w:t>
      </w:r>
      <w:proofErr w:type="spellStart"/>
      <w:r w:rsidRPr="008668AF">
        <w:rPr>
          <w:i/>
          <w:sz w:val="16"/>
        </w:rPr>
        <w:t>flight_num</w:t>
      </w:r>
      <w:proofErr w:type="spellEnd"/>
      <w:r w:rsidRPr="008668AF">
        <w:rPr>
          <w:i/>
          <w:sz w:val="16"/>
        </w:rPr>
        <w:t>,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)$17 as origin,(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 xml:space="preserve">) $18 as </w:t>
      </w:r>
      <w:proofErr w:type="spellStart"/>
      <w:r w:rsidRPr="008668AF">
        <w:rPr>
          <w:i/>
          <w:sz w:val="16"/>
        </w:rPr>
        <w:t>dest</w:t>
      </w:r>
      <w:proofErr w:type="spellEnd"/>
      <w:r w:rsidRPr="008668AF">
        <w:rPr>
          <w:i/>
          <w:sz w:val="16"/>
        </w:rPr>
        <w:t>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C = filter B by </w:t>
      </w:r>
      <w:proofErr w:type="spellStart"/>
      <w:r w:rsidRPr="008668AF">
        <w:rPr>
          <w:i/>
          <w:sz w:val="16"/>
        </w:rPr>
        <w:t>dest</w:t>
      </w:r>
      <w:proofErr w:type="spellEnd"/>
      <w:r w:rsidRPr="008668AF">
        <w:rPr>
          <w:i/>
          <w:sz w:val="16"/>
        </w:rPr>
        <w:t xml:space="preserve"> is not null;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D = group C by </w:t>
      </w:r>
      <w:proofErr w:type="spellStart"/>
      <w:r w:rsidRPr="008668AF">
        <w:rPr>
          <w:i/>
          <w:sz w:val="16"/>
        </w:rPr>
        <w:t>dest</w:t>
      </w:r>
      <w:proofErr w:type="spellEnd"/>
      <w:r w:rsidRPr="008668AF">
        <w:rPr>
          <w:i/>
          <w:sz w:val="16"/>
        </w:rPr>
        <w:t>;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 E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D generate group, COUNT(</w:t>
      </w:r>
      <w:proofErr w:type="spellStart"/>
      <w:r w:rsidRPr="008668AF">
        <w:rPr>
          <w:i/>
          <w:sz w:val="16"/>
        </w:rPr>
        <w:t>C.dest</w:t>
      </w:r>
      <w:proofErr w:type="spellEnd"/>
      <w:r w:rsidRPr="008668AF">
        <w:rPr>
          <w:i/>
          <w:sz w:val="16"/>
        </w:rPr>
        <w:t>);</w:t>
      </w: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dump E;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(ABE</w:t>
      </w:r>
      <w:proofErr w:type="gramStart"/>
      <w:r>
        <w:t>,1322</w:t>
      </w:r>
      <w:proofErr w:type="gramEnd"/>
      <w:r>
        <w:t>)</w:t>
      </w:r>
    </w:p>
    <w:p w:rsidR="008668AF" w:rsidRDefault="008668AF" w:rsidP="008668AF">
      <w:pPr>
        <w:jc w:val="left"/>
      </w:pPr>
      <w:r>
        <w:t>(ABI</w:t>
      </w:r>
      <w:proofErr w:type="gramStart"/>
      <w:r>
        <w:t>,838</w:t>
      </w:r>
      <w:proofErr w:type="gramEnd"/>
      <w:r>
        <w:t>)</w:t>
      </w:r>
    </w:p>
    <w:p w:rsidR="008668AF" w:rsidRDefault="008668AF" w:rsidP="008668AF">
      <w:pPr>
        <w:jc w:val="left"/>
      </w:pPr>
      <w:r>
        <w:t>(ABQ</w:t>
      </w:r>
      <w:proofErr w:type="gramStart"/>
      <w:r>
        <w:t>,12183</w:t>
      </w:r>
      <w:proofErr w:type="gramEnd"/>
      <w:r>
        <w:t>)</w:t>
      </w:r>
    </w:p>
    <w:p w:rsidR="008668AF" w:rsidRDefault="008668AF" w:rsidP="008668AF">
      <w:pPr>
        <w:jc w:val="left"/>
      </w:pPr>
      <w:r>
        <w:t>(ABY</w:t>
      </w:r>
      <w:proofErr w:type="gramStart"/>
      <w:r>
        <w:t>,319</w:t>
      </w:r>
      <w:proofErr w:type="gramEnd"/>
      <w:r>
        <w:t>)</w:t>
      </w:r>
    </w:p>
    <w:p w:rsidR="008668AF" w:rsidRDefault="008668AF" w:rsidP="008668AF">
      <w:pPr>
        <w:jc w:val="left"/>
      </w:pPr>
      <w:r>
        <w:t>(ACK</w:t>
      </w:r>
      <w:proofErr w:type="gramStart"/>
      <w:r>
        <w:t>,155</w:t>
      </w:r>
      <w:proofErr w:type="gramEnd"/>
      <w:r>
        <w:t>)</w:t>
      </w:r>
    </w:p>
    <w:p w:rsidR="008668AF" w:rsidRDefault="008668AF" w:rsidP="008668AF">
      <w:pPr>
        <w:jc w:val="left"/>
      </w:pPr>
      <w:r>
        <w:t>(ACT</w:t>
      </w:r>
      <w:proofErr w:type="gramStart"/>
      <w:r>
        <w:t>,546</w:t>
      </w:r>
      <w:proofErr w:type="gramEnd"/>
      <w:r>
        <w:t>)</w:t>
      </w:r>
    </w:p>
    <w:p w:rsidR="008668AF" w:rsidRDefault="008668AF" w:rsidP="008668AF">
      <w:pPr>
        <w:jc w:val="left"/>
      </w:pPr>
      <w:r>
        <w:t>(ACV</w:t>
      </w:r>
      <w:proofErr w:type="gramStart"/>
      <w:r>
        <w:t>,1102</w:t>
      </w:r>
      <w:proofErr w:type="gramEnd"/>
      <w:r>
        <w:t>)</w:t>
      </w:r>
    </w:p>
    <w:p w:rsidR="008668AF" w:rsidRDefault="008668AF" w:rsidP="008668AF">
      <w:pPr>
        <w:jc w:val="left"/>
      </w:pPr>
      <w:r>
        <w:t>(ACY</w:t>
      </w:r>
      <w:proofErr w:type="gramStart"/>
      <w:r>
        <w:t>,38</w:t>
      </w:r>
      <w:proofErr w:type="gramEnd"/>
      <w:r>
        <w:t>)</w:t>
      </w:r>
    </w:p>
    <w:p w:rsidR="008668AF" w:rsidRDefault="008668AF" w:rsidP="008668AF">
      <w:pPr>
        <w:jc w:val="left"/>
      </w:pPr>
      <w:r>
        <w:t>(ADK</w:t>
      </w:r>
      <w:proofErr w:type="gramStart"/>
      <w:r>
        <w:t>,31</w:t>
      </w:r>
      <w:proofErr w:type="gramEnd"/>
      <w:r>
        <w:t>)</w:t>
      </w:r>
    </w:p>
    <w:p w:rsidR="008668AF" w:rsidRDefault="008668AF" w:rsidP="008668AF">
      <w:pPr>
        <w:jc w:val="left"/>
      </w:pPr>
      <w:r>
        <w:t>(ADQ</w:t>
      </w:r>
      <w:proofErr w:type="gramStart"/>
      <w:r>
        <w:t>,105</w:t>
      </w:r>
      <w:proofErr w:type="gramEnd"/>
      <w:r>
        <w:t>)</w:t>
      </w:r>
    </w:p>
    <w:p w:rsidR="008668AF" w:rsidRDefault="008668AF" w:rsidP="008668AF">
      <w:pPr>
        <w:jc w:val="left"/>
      </w:pPr>
      <w:r>
        <w:t>(AEX</w:t>
      </w:r>
      <w:proofErr w:type="gramStart"/>
      <w:r>
        <w:t>,684</w:t>
      </w:r>
      <w:proofErr w:type="gramEnd"/>
      <w:r>
        <w:t>)</w:t>
      </w:r>
    </w:p>
    <w:p w:rsidR="008668AF" w:rsidRDefault="008668AF" w:rsidP="008668AF">
      <w:pPr>
        <w:jc w:val="left"/>
      </w:pPr>
      <w:r>
        <w:t>(AGS</w:t>
      </w:r>
      <w:proofErr w:type="gramStart"/>
      <w:r>
        <w:t>,728</w:t>
      </w:r>
      <w:proofErr w:type="gramEnd"/>
      <w:r>
        <w:t>)</w:t>
      </w:r>
    </w:p>
    <w:p w:rsidR="008668AF" w:rsidRDefault="008668AF" w:rsidP="008668AF">
      <w:pPr>
        <w:jc w:val="left"/>
      </w:pPr>
      <w:r>
        <w:t>(AKN</w:t>
      </w:r>
      <w:proofErr w:type="gramStart"/>
      <w:r>
        <w:t>,43</w:t>
      </w:r>
      <w:proofErr w:type="gramEnd"/>
      <w:r>
        <w:t>)</w:t>
      </w:r>
    </w:p>
    <w:p w:rsidR="008668AF" w:rsidRDefault="008668AF" w:rsidP="008668AF">
      <w:pPr>
        <w:jc w:val="left"/>
      </w:pPr>
      <w:r>
        <w:t>(ALB</w:t>
      </w:r>
      <w:proofErr w:type="gramStart"/>
      <w:r>
        <w:t>,4320</w:t>
      </w:r>
      <w:proofErr w:type="gramEnd"/>
      <w:r>
        <w:t>)</w:t>
      </w:r>
    </w:p>
    <w:p w:rsidR="008668AF" w:rsidRDefault="008668AF" w:rsidP="008668AF">
      <w:pPr>
        <w:jc w:val="left"/>
      </w:pPr>
      <w:r>
        <w:t>(ALO</w:t>
      </w:r>
      <w:proofErr w:type="gramStart"/>
      <w:r>
        <w:t>,55</w:t>
      </w:r>
      <w:proofErr w:type="gramEnd"/>
      <w:r>
        <w:t>)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F = order E by $1 DESC;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Result = LIMIT F 5;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A1 = load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/Documents/airports.csv' USING org.apache.pig.piggybank.storage.CSVExcelStorage(',','NO_MULTILINE','UNIX','SKIP_INPUT_HEADER');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A2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A1 generate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 xml:space="preserve">)$0 as </w:t>
      </w:r>
      <w:proofErr w:type="spellStart"/>
      <w:r w:rsidRPr="008668AF">
        <w:rPr>
          <w:i/>
          <w:sz w:val="16"/>
        </w:rPr>
        <w:t>dest</w:t>
      </w:r>
      <w:proofErr w:type="spellEnd"/>
      <w:r w:rsidRPr="008668AF">
        <w:rPr>
          <w:i/>
          <w:sz w:val="16"/>
        </w:rPr>
        <w:t>,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)$2 as city,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)$4 as country;</w:t>
      </w: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describe A2;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A2: {</w:t>
      </w:r>
      <w:proofErr w:type="spellStart"/>
      <w:r w:rsidRPr="008668AF">
        <w:rPr>
          <w:i/>
          <w:sz w:val="16"/>
        </w:rPr>
        <w:t>dest</w:t>
      </w:r>
      <w:proofErr w:type="spellEnd"/>
      <w:r w:rsidRPr="008668AF">
        <w:rPr>
          <w:i/>
          <w:sz w:val="16"/>
        </w:rPr>
        <w:t xml:space="preserve">: </w:t>
      </w:r>
      <w:proofErr w:type="spellStart"/>
      <w:r w:rsidRPr="008668AF">
        <w:rPr>
          <w:i/>
          <w:sz w:val="16"/>
        </w:rPr>
        <w:t>chararray,city</w:t>
      </w:r>
      <w:proofErr w:type="spellEnd"/>
      <w:r w:rsidRPr="008668AF">
        <w:rPr>
          <w:i/>
          <w:sz w:val="16"/>
        </w:rPr>
        <w:t xml:space="preserve">: </w:t>
      </w:r>
      <w:proofErr w:type="spellStart"/>
      <w:r w:rsidRPr="008668AF">
        <w:rPr>
          <w:i/>
          <w:sz w:val="16"/>
        </w:rPr>
        <w:t>chararray,country</w:t>
      </w:r>
      <w:proofErr w:type="spellEnd"/>
      <w:r w:rsidRPr="008668AF">
        <w:rPr>
          <w:i/>
          <w:sz w:val="16"/>
        </w:rPr>
        <w:t xml:space="preserve">: 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}</w:t>
      </w: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proofErr w:type="spellStart"/>
      <w:r w:rsidRPr="008668AF">
        <w:rPr>
          <w:i/>
          <w:sz w:val="16"/>
        </w:rPr>
        <w:t>joined_table</w:t>
      </w:r>
      <w:proofErr w:type="spellEnd"/>
      <w:r w:rsidRPr="008668AF">
        <w:rPr>
          <w:i/>
          <w:sz w:val="16"/>
        </w:rPr>
        <w:t xml:space="preserve"> = join Result by $0, A2 by </w:t>
      </w:r>
      <w:proofErr w:type="spellStart"/>
      <w:r w:rsidRPr="008668AF">
        <w:rPr>
          <w:i/>
          <w:sz w:val="16"/>
        </w:rPr>
        <w:t>dest</w:t>
      </w:r>
      <w:proofErr w:type="spellEnd"/>
      <w:r w:rsidRPr="008668AF">
        <w:rPr>
          <w:i/>
          <w:sz w:val="16"/>
        </w:rPr>
        <w:t>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dump </w:t>
      </w:r>
      <w:proofErr w:type="spellStart"/>
      <w:r w:rsidRPr="008668AF">
        <w:rPr>
          <w:i/>
          <w:sz w:val="16"/>
        </w:rPr>
        <w:t>joined_table</w:t>
      </w:r>
      <w:proofErr w:type="spellEnd"/>
      <w:r w:rsidRPr="008668AF">
        <w:rPr>
          <w:i/>
          <w:sz w:val="16"/>
        </w:rPr>
        <w:t>;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b/>
        </w:rPr>
      </w:pPr>
      <w:r w:rsidRPr="008668AF">
        <w:rPr>
          <w:b/>
        </w:rPr>
        <w:t>Results</w:t>
      </w:r>
    </w:p>
    <w:p w:rsidR="008668AF" w:rsidRDefault="008668AF" w:rsidP="008668AF">
      <w:pPr>
        <w:jc w:val="left"/>
      </w:pPr>
      <w:r>
        <w:t>(ATL</w:t>
      </w:r>
      <w:proofErr w:type="gramStart"/>
      <w:r>
        <w:t>,106898,ATL,Atlanta,USA</w:t>
      </w:r>
      <w:proofErr w:type="gramEnd"/>
      <w:r>
        <w:t>)</w:t>
      </w:r>
    </w:p>
    <w:p w:rsidR="008668AF" w:rsidRDefault="008668AF" w:rsidP="008668AF">
      <w:pPr>
        <w:jc w:val="left"/>
      </w:pPr>
      <w:r>
        <w:t>(DEN</w:t>
      </w:r>
      <w:proofErr w:type="gramStart"/>
      <w:r>
        <w:t>,63003,DEN,Denver,USA</w:t>
      </w:r>
      <w:proofErr w:type="gramEnd"/>
      <w:r>
        <w:t>)</w:t>
      </w:r>
    </w:p>
    <w:p w:rsidR="008668AF" w:rsidRDefault="008668AF" w:rsidP="008668AF">
      <w:pPr>
        <w:jc w:val="left"/>
      </w:pPr>
      <w:r>
        <w:t>(DFW</w:t>
      </w:r>
      <w:proofErr w:type="gramStart"/>
      <w:r>
        <w:t>,70657,DFW,Dallas</w:t>
      </w:r>
      <w:proofErr w:type="gramEnd"/>
      <w:r>
        <w:t xml:space="preserve">-Fort </w:t>
      </w:r>
      <w:proofErr w:type="spellStart"/>
      <w:r>
        <w:t>Worth,USA</w:t>
      </w:r>
      <w:proofErr w:type="spellEnd"/>
      <w:r>
        <w:t>)</w:t>
      </w:r>
    </w:p>
    <w:p w:rsidR="008668AF" w:rsidRDefault="008668AF" w:rsidP="008668AF">
      <w:pPr>
        <w:jc w:val="left"/>
      </w:pPr>
      <w:r>
        <w:t>(LAX</w:t>
      </w:r>
      <w:proofErr w:type="gramStart"/>
      <w:r>
        <w:t>,59969,LAX,Los</w:t>
      </w:r>
      <w:proofErr w:type="gramEnd"/>
      <w:r>
        <w:t xml:space="preserve"> </w:t>
      </w:r>
      <w:proofErr w:type="spellStart"/>
      <w:r>
        <w:t>Angeles,USA</w:t>
      </w:r>
      <w:proofErr w:type="spellEnd"/>
      <w:r>
        <w:t>)</w:t>
      </w:r>
    </w:p>
    <w:p w:rsidR="008668AF" w:rsidRDefault="008668AF" w:rsidP="008668AF">
      <w:pPr>
        <w:jc w:val="left"/>
      </w:pPr>
      <w:r>
        <w:t>(ORD</w:t>
      </w:r>
      <w:proofErr w:type="gramStart"/>
      <w:r>
        <w:t>,108984,ORD,Chicago,USA</w:t>
      </w:r>
      <w:proofErr w:type="gramEnd"/>
      <w:r>
        <w:t>)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b/>
        </w:rPr>
      </w:pPr>
      <w:proofErr w:type="spellStart"/>
      <w:r w:rsidRPr="008668AF">
        <w:rPr>
          <w:b/>
        </w:rPr>
        <w:t>Explination</w:t>
      </w:r>
      <w:proofErr w:type="spellEnd"/>
    </w:p>
    <w:p w:rsidR="008668AF" w:rsidRDefault="008668AF" w:rsidP="008668AF">
      <w:pPr>
        <w:jc w:val="left"/>
      </w:pPr>
      <w:r>
        <w:t xml:space="preserve">In Line 1: We are registering the piggybank jar in order to use the </w:t>
      </w:r>
      <w:proofErr w:type="spellStart"/>
      <w:r>
        <w:t>CSVExcelStorage</w:t>
      </w:r>
      <w:proofErr w:type="spellEnd"/>
      <w:r>
        <w:t xml:space="preserve"> class.</w:t>
      </w:r>
    </w:p>
    <w:p w:rsidR="008668AF" w:rsidRDefault="008668AF" w:rsidP="008668AF">
      <w:pPr>
        <w:jc w:val="left"/>
      </w:pPr>
      <w:r>
        <w:t xml:space="preserve">In relation A, we are loading the dataset using </w:t>
      </w:r>
      <w:proofErr w:type="spellStart"/>
      <w:r>
        <w:t>CSVExcelStorage</w:t>
      </w:r>
      <w:proofErr w:type="spellEnd"/>
      <w:r>
        <w:t xml:space="preserve"> because of its effective technique to handle double quotes and headers.</w:t>
      </w:r>
    </w:p>
    <w:p w:rsidR="008668AF" w:rsidRDefault="008668AF" w:rsidP="008668AF">
      <w:pPr>
        <w:jc w:val="left"/>
      </w:pPr>
      <w:r>
        <w:t>In relation B, we are generating the columns that are required for processing and explicitly typecasting each of them.</w:t>
      </w:r>
    </w:p>
    <w:p w:rsidR="008668AF" w:rsidRDefault="008668AF" w:rsidP="008668AF">
      <w:pPr>
        <w:jc w:val="left"/>
      </w:pPr>
      <w:r>
        <w:t>In relation C, we are filtering the null values from the “</w:t>
      </w:r>
      <w:proofErr w:type="spellStart"/>
      <w:r>
        <w:t>dest</w:t>
      </w:r>
      <w:proofErr w:type="spellEnd"/>
      <w:r>
        <w:t>” column.</w:t>
      </w:r>
    </w:p>
    <w:p w:rsidR="008668AF" w:rsidRDefault="008668AF" w:rsidP="008668AF">
      <w:pPr>
        <w:jc w:val="left"/>
      </w:pPr>
      <w:r>
        <w:t>In relation D, we are grouping relation C by “</w:t>
      </w:r>
      <w:proofErr w:type="spellStart"/>
      <w:r>
        <w:t>dest</w:t>
      </w:r>
      <w:proofErr w:type="spellEnd"/>
      <w:r>
        <w:t>.”</w:t>
      </w:r>
    </w:p>
    <w:p w:rsidR="008668AF" w:rsidRDefault="008668AF" w:rsidP="008668AF">
      <w:pPr>
        <w:jc w:val="left"/>
      </w:pPr>
      <w:r>
        <w:t>In relation E, we are generating the grouped column and the count of each.</w:t>
      </w:r>
    </w:p>
    <w:p w:rsidR="008668AF" w:rsidRDefault="008668AF" w:rsidP="008668AF">
      <w:pPr>
        <w:jc w:val="left"/>
      </w:pPr>
      <w:r>
        <w:t>Relation F and Result is used to order and limit the result to top 5.</w:t>
      </w:r>
    </w:p>
    <w:p w:rsidR="008668AF" w:rsidRDefault="008668AF" w:rsidP="008668AF">
      <w:pPr>
        <w:jc w:val="left"/>
      </w:pPr>
      <w:r>
        <w:t>These are the steps to find the top 5 most visited destinations. However, adding few more steps in this process, we will be using another table to find the city name and country as well.</w:t>
      </w:r>
    </w:p>
    <w:p w:rsidR="008668AF" w:rsidRDefault="008668AF" w:rsidP="008668AF">
      <w:pPr>
        <w:jc w:val="left"/>
      </w:pPr>
      <w:r>
        <w:t>In relation A1, we are loading another table to which we will look-up and find the city as well as the country.</w:t>
      </w:r>
    </w:p>
    <w:p w:rsidR="008668AF" w:rsidRDefault="008668AF" w:rsidP="008668AF">
      <w:pPr>
        <w:jc w:val="left"/>
      </w:pPr>
      <w:r>
        <w:t xml:space="preserve">In relation A2, we are generating </w:t>
      </w:r>
      <w:proofErr w:type="spellStart"/>
      <w:r>
        <w:t>dest</w:t>
      </w:r>
      <w:proofErr w:type="spellEnd"/>
      <w:r>
        <w:t>, city, and country from the previous relation.</w:t>
      </w:r>
    </w:p>
    <w:p w:rsidR="008668AF" w:rsidRDefault="008668AF" w:rsidP="008668AF">
      <w:pPr>
        <w:jc w:val="left"/>
      </w:pPr>
      <w:r>
        <w:t xml:space="preserve">In relation </w:t>
      </w:r>
      <w:proofErr w:type="spellStart"/>
      <w:r>
        <w:t>joined_table</w:t>
      </w:r>
      <w:proofErr w:type="spellEnd"/>
      <w:r>
        <w:t>, we are joining Result and A2 based on a common column, i.e., “</w:t>
      </w:r>
      <w:proofErr w:type="spellStart"/>
      <w:r>
        <w:t>dest</w:t>
      </w:r>
      <w:proofErr w:type="spellEnd"/>
      <w:r>
        <w:t>”</w:t>
      </w:r>
    </w:p>
    <w:p w:rsidR="008668AF" w:rsidRDefault="008668AF" w:rsidP="008668AF">
      <w:pPr>
        <w:jc w:val="left"/>
      </w:pPr>
      <w:r>
        <w:t>Finally, using dump, we are printing the result.</w:t>
      </w:r>
    </w:p>
    <w:p w:rsidR="008668AF" w:rsidRDefault="008668AF">
      <w:pPr>
        <w:jc w:val="left"/>
      </w:pPr>
      <w:r>
        <w:br w:type="page"/>
      </w:r>
    </w:p>
    <w:p w:rsidR="008668AF" w:rsidRDefault="008668AF" w:rsidP="008668AF">
      <w:pPr>
        <w:pStyle w:val="Heading2"/>
      </w:pPr>
      <w:bookmarkStart w:id="9" w:name="_Toc493481426"/>
      <w:r>
        <w:t>Problem Statement 2</w:t>
      </w:r>
      <w:bookmarkEnd w:id="9"/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Which month has seen the most number of cancellations due to bad weather?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REGISTER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/piggybank.jar';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A = load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/Documents/DelayedFlights.csv' USING org.apache.pig.piggybank.storage.CSVExcelStorage(',','NO_MULTILINE','UNIX','SKIP_INPUT_HEADER');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B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A generate (</w:t>
      </w:r>
      <w:proofErr w:type="spellStart"/>
      <w:r w:rsidRPr="008668AF">
        <w:rPr>
          <w:i/>
          <w:sz w:val="16"/>
        </w:rPr>
        <w:t>int</w:t>
      </w:r>
      <w:proofErr w:type="spellEnd"/>
      <w:r w:rsidRPr="008668AF">
        <w:rPr>
          <w:i/>
          <w:sz w:val="16"/>
        </w:rPr>
        <w:t>)$2 as month,(</w:t>
      </w:r>
      <w:proofErr w:type="spellStart"/>
      <w:r w:rsidRPr="008668AF">
        <w:rPr>
          <w:i/>
          <w:sz w:val="16"/>
        </w:rPr>
        <w:t>int</w:t>
      </w:r>
      <w:proofErr w:type="spellEnd"/>
      <w:r w:rsidRPr="008668AF">
        <w:rPr>
          <w:i/>
          <w:sz w:val="16"/>
        </w:rPr>
        <w:t xml:space="preserve">)$10 as </w:t>
      </w:r>
      <w:proofErr w:type="spellStart"/>
      <w:r w:rsidRPr="008668AF">
        <w:rPr>
          <w:i/>
          <w:sz w:val="16"/>
        </w:rPr>
        <w:t>flight_num</w:t>
      </w:r>
      <w:proofErr w:type="spellEnd"/>
      <w:r w:rsidRPr="008668AF">
        <w:rPr>
          <w:i/>
          <w:sz w:val="16"/>
        </w:rPr>
        <w:t>,(</w:t>
      </w:r>
      <w:proofErr w:type="spellStart"/>
      <w:r w:rsidRPr="008668AF">
        <w:rPr>
          <w:i/>
          <w:sz w:val="16"/>
        </w:rPr>
        <w:t>int</w:t>
      </w:r>
      <w:proofErr w:type="spellEnd"/>
      <w:r w:rsidRPr="008668AF">
        <w:rPr>
          <w:i/>
          <w:sz w:val="16"/>
        </w:rPr>
        <w:t>)$22 as cancelled,(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 xml:space="preserve">)$23 as </w:t>
      </w:r>
      <w:proofErr w:type="spellStart"/>
      <w:r w:rsidRPr="008668AF">
        <w:rPr>
          <w:i/>
          <w:sz w:val="16"/>
        </w:rPr>
        <w:t>cancel_code</w:t>
      </w:r>
      <w:proofErr w:type="spellEnd"/>
      <w:r w:rsidRPr="008668AF">
        <w:rPr>
          <w:i/>
          <w:sz w:val="16"/>
        </w:rPr>
        <w:t>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describe B;</w:t>
      </w: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sz w:val="16"/>
        </w:rPr>
      </w:pPr>
      <w:proofErr w:type="gramStart"/>
      <w:r w:rsidRPr="008668AF">
        <w:t>grunt</w:t>
      </w:r>
      <w:proofErr w:type="gramEnd"/>
      <w:r w:rsidRPr="008668AF">
        <w:t xml:space="preserve">&gt; B: {month: </w:t>
      </w:r>
      <w:proofErr w:type="spellStart"/>
      <w:r w:rsidRPr="008668AF">
        <w:t>int,flight_num</w:t>
      </w:r>
      <w:proofErr w:type="spellEnd"/>
      <w:r w:rsidRPr="008668AF">
        <w:t xml:space="preserve">: </w:t>
      </w:r>
      <w:proofErr w:type="spellStart"/>
      <w:r w:rsidRPr="008668AF">
        <w:t>int,cancelled</w:t>
      </w:r>
      <w:proofErr w:type="spellEnd"/>
      <w:r w:rsidRPr="008668AF">
        <w:t xml:space="preserve">: </w:t>
      </w:r>
      <w:proofErr w:type="spellStart"/>
      <w:r w:rsidRPr="008668AF">
        <w:t>int,cancel_code</w:t>
      </w:r>
      <w:proofErr w:type="spellEnd"/>
      <w:r w:rsidRPr="008668AF">
        <w:t xml:space="preserve">: </w:t>
      </w:r>
      <w:proofErr w:type="spellStart"/>
      <w:r w:rsidRPr="008668AF">
        <w:t>chararray</w:t>
      </w:r>
      <w:proofErr w:type="spellEnd"/>
      <w:r w:rsidRPr="008668AF">
        <w:t>}</w:t>
      </w: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C = filter B by cancelled == 1 AND </w:t>
      </w:r>
      <w:proofErr w:type="spellStart"/>
      <w:r w:rsidRPr="008668AF">
        <w:rPr>
          <w:i/>
          <w:sz w:val="16"/>
        </w:rPr>
        <w:t>cancel_code</w:t>
      </w:r>
      <w:proofErr w:type="spellEnd"/>
      <w:r w:rsidRPr="008668AF">
        <w:rPr>
          <w:i/>
          <w:sz w:val="16"/>
        </w:rPr>
        <w:t xml:space="preserve"> =='B';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D = group C by month;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E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D generate group, COUNT(</w:t>
      </w:r>
      <w:proofErr w:type="spellStart"/>
      <w:r w:rsidRPr="008668AF">
        <w:rPr>
          <w:i/>
          <w:sz w:val="16"/>
        </w:rPr>
        <w:t>C.cancelled</w:t>
      </w:r>
      <w:proofErr w:type="spellEnd"/>
      <w:r w:rsidRPr="008668AF">
        <w:rPr>
          <w:i/>
          <w:sz w:val="16"/>
        </w:rPr>
        <w:t>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F= order E by $1 DESC;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Result = limit F 1;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dump Result;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b/>
        </w:rPr>
      </w:pPr>
      <w:r w:rsidRPr="008668AF">
        <w:rPr>
          <w:b/>
        </w:rPr>
        <w:t>Result</w:t>
      </w:r>
    </w:p>
    <w:p w:rsidR="008668AF" w:rsidRDefault="008668AF" w:rsidP="008668AF">
      <w:pPr>
        <w:jc w:val="left"/>
      </w:pPr>
      <w:r>
        <w:t>(12,250)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b/>
        </w:rPr>
      </w:pPr>
      <w:proofErr w:type="spellStart"/>
      <w:r w:rsidRPr="008668AF">
        <w:rPr>
          <w:b/>
        </w:rPr>
        <w:t>Explination</w:t>
      </w:r>
      <w:proofErr w:type="spellEnd"/>
    </w:p>
    <w:p w:rsidR="008668AF" w:rsidRDefault="008668AF" w:rsidP="008668AF">
      <w:pPr>
        <w:jc w:val="left"/>
      </w:pPr>
      <w:r>
        <w:t xml:space="preserve">In Line 1: We are registering piggybank jar in order to use the </w:t>
      </w:r>
      <w:proofErr w:type="spellStart"/>
      <w:r>
        <w:t>CSVExcelStorage</w:t>
      </w:r>
      <w:proofErr w:type="spellEnd"/>
      <w:r>
        <w:t xml:space="preserve"> class.</w:t>
      </w:r>
    </w:p>
    <w:p w:rsidR="008668AF" w:rsidRDefault="008668AF" w:rsidP="008668AF">
      <w:pPr>
        <w:jc w:val="left"/>
      </w:pPr>
      <w:r>
        <w:t xml:space="preserve">In relation A, we are loading the dataset using </w:t>
      </w:r>
      <w:proofErr w:type="spellStart"/>
      <w:r>
        <w:t>CSVExcelStorage</w:t>
      </w:r>
      <w:proofErr w:type="spellEnd"/>
      <w:r>
        <w:t xml:space="preserve"> because of its effective technique to handle double quotes and header.</w:t>
      </w:r>
    </w:p>
    <w:p w:rsidR="008668AF" w:rsidRDefault="008668AF" w:rsidP="008668AF">
      <w:pPr>
        <w:jc w:val="left"/>
      </w:pPr>
      <w:r>
        <w:t>In relation B, we are generating the columns which are required for processing and explicitly typecasting each of them.</w:t>
      </w:r>
    </w:p>
    <w:p w:rsidR="008668AF" w:rsidRDefault="008668AF" w:rsidP="008668AF">
      <w:pPr>
        <w:jc w:val="left"/>
      </w:pPr>
      <w:r>
        <w:t>In relation C, we are filtering the data based on cancellation and cancellation code, i.e.</w:t>
      </w:r>
      <w:proofErr w:type="gramStart"/>
      <w:r>
        <w:t xml:space="preserve">,  </w:t>
      </w:r>
      <w:proofErr w:type="spellStart"/>
      <w:r>
        <w:t>canceled</w:t>
      </w:r>
      <w:proofErr w:type="spellEnd"/>
      <w:proofErr w:type="gramEnd"/>
      <w:r>
        <w:t xml:space="preserve"> = 1 means flight have been </w:t>
      </w:r>
      <w:proofErr w:type="spellStart"/>
      <w:r>
        <w:t>canceled</w:t>
      </w:r>
      <w:proofErr w:type="spellEnd"/>
      <w:r>
        <w:t xml:space="preserve"> and </w:t>
      </w:r>
      <w:proofErr w:type="spellStart"/>
      <w:r>
        <w:t>cancel_code</w:t>
      </w:r>
      <w:proofErr w:type="spellEnd"/>
      <w:r>
        <w:t xml:space="preserve"> = ‘B’ means the reason for cancellation is “weather.” So relation C will point to the data which consists of </w:t>
      </w:r>
      <w:proofErr w:type="spellStart"/>
      <w:r>
        <w:t>canceled</w:t>
      </w:r>
      <w:proofErr w:type="spellEnd"/>
      <w:r>
        <w:t xml:space="preserve"> flights due to bad weather.</w:t>
      </w:r>
    </w:p>
    <w:p w:rsidR="008668AF" w:rsidRDefault="008668AF" w:rsidP="008668AF">
      <w:pPr>
        <w:jc w:val="left"/>
      </w:pPr>
      <w:r>
        <w:t>In relation D, we are grouping the relation C based on every month.</w:t>
      </w:r>
    </w:p>
    <w:p w:rsidR="008668AF" w:rsidRDefault="008668AF" w:rsidP="008668AF">
      <w:pPr>
        <w:jc w:val="left"/>
      </w:pPr>
      <w:r>
        <w:t xml:space="preserve">In relation E, we are finding the count of </w:t>
      </w:r>
      <w:proofErr w:type="spellStart"/>
      <w:r>
        <w:t>canceled</w:t>
      </w:r>
      <w:proofErr w:type="spellEnd"/>
      <w:r>
        <w:t xml:space="preserve"> flights every month.</w:t>
      </w:r>
    </w:p>
    <w:p w:rsidR="008668AF" w:rsidRDefault="008668AF" w:rsidP="008668AF">
      <w:pPr>
        <w:jc w:val="left"/>
      </w:pPr>
      <w:r>
        <w:t>Relation F and Result is for ordering and finding the top month based on cancellation.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</w:p>
    <w:p w:rsidR="008668AF" w:rsidRDefault="008668AF">
      <w:pPr>
        <w:jc w:val="left"/>
      </w:pPr>
      <w:r>
        <w:br w:type="page"/>
      </w:r>
    </w:p>
    <w:p w:rsidR="008668AF" w:rsidRDefault="008668AF" w:rsidP="008668AF">
      <w:pPr>
        <w:pStyle w:val="Heading2"/>
      </w:pPr>
      <w:bookmarkStart w:id="10" w:name="_Toc493481427"/>
      <w:r>
        <w:t>Problem Statement 3</w:t>
      </w:r>
      <w:bookmarkEnd w:id="10"/>
    </w:p>
    <w:p w:rsidR="008668AF" w:rsidRDefault="008668AF" w:rsidP="008668AF">
      <w:pPr>
        <w:jc w:val="left"/>
      </w:pPr>
      <w:r>
        <w:t>Top ten origins with the highest AVG departure delay</w:t>
      </w:r>
    </w:p>
    <w:p w:rsidR="008668AF" w:rsidRDefault="008668AF" w:rsidP="008668AF">
      <w:pPr>
        <w:jc w:val="left"/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REGISTER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/piggybank.jar';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A = load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/Documents/DelayedFlights.csv' USING org.apache.pig.piggybank.storage.CSVExcelStorage(',','NO_MULTILINE','UNIX','SKIP_INPUT_HEADER');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B1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A generate (</w:t>
      </w:r>
      <w:proofErr w:type="spellStart"/>
      <w:r w:rsidRPr="008668AF">
        <w:rPr>
          <w:i/>
          <w:sz w:val="16"/>
        </w:rPr>
        <w:t>int</w:t>
      </w:r>
      <w:proofErr w:type="spellEnd"/>
      <w:r w:rsidRPr="008668AF">
        <w:rPr>
          <w:i/>
          <w:sz w:val="16"/>
        </w:rPr>
        <w:t xml:space="preserve">)$16 as </w:t>
      </w:r>
      <w:proofErr w:type="spellStart"/>
      <w:r w:rsidRPr="008668AF">
        <w:rPr>
          <w:i/>
          <w:sz w:val="16"/>
        </w:rPr>
        <w:t>dep_delay</w:t>
      </w:r>
      <w:proofErr w:type="spellEnd"/>
      <w:r w:rsidRPr="008668AF">
        <w:rPr>
          <w:i/>
          <w:sz w:val="16"/>
        </w:rPr>
        <w:t>,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)$17 as origin;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C1 = filter B1 by (</w:t>
      </w:r>
      <w:proofErr w:type="spellStart"/>
      <w:r w:rsidRPr="008668AF">
        <w:rPr>
          <w:i/>
          <w:sz w:val="16"/>
        </w:rPr>
        <w:t>dep_delay</w:t>
      </w:r>
      <w:proofErr w:type="spellEnd"/>
      <w:r w:rsidRPr="008668AF">
        <w:rPr>
          <w:i/>
          <w:sz w:val="16"/>
        </w:rPr>
        <w:t xml:space="preserve"> is not null) AND (origin is not null);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D1 = group C1 by origin;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E1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D1 generate group, ROUND_TO(((double) AVG(C1.dep_delay)),2);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Result = order E1 by $1 DESC;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proofErr w:type="spellStart"/>
      <w:r w:rsidRPr="008668AF">
        <w:rPr>
          <w:i/>
          <w:sz w:val="16"/>
        </w:rPr>
        <w:t>Top_ten</w:t>
      </w:r>
      <w:proofErr w:type="spellEnd"/>
      <w:r w:rsidRPr="008668AF">
        <w:rPr>
          <w:i/>
          <w:sz w:val="16"/>
        </w:rPr>
        <w:t xml:space="preserve"> = limit Result 10;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>&gt; Lookup = load '/home/</w:t>
      </w:r>
      <w:proofErr w:type="spellStart"/>
      <w:r w:rsidRPr="008668AF">
        <w:rPr>
          <w:i/>
          <w:sz w:val="16"/>
        </w:rPr>
        <w:t>acadgild</w:t>
      </w:r>
      <w:proofErr w:type="spellEnd"/>
      <w:r w:rsidRPr="008668AF">
        <w:rPr>
          <w:i/>
          <w:sz w:val="16"/>
        </w:rPr>
        <w:t>/Documents/airports.csv' USING org.apache.pig.piggybank.storage.CSVExcelStorage(',','NO_MULTILINE','UNIX','SKIP_INPUT_HEADER');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Lookup1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Lookup generate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)$0 as origin,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)$2 as city, (</w:t>
      </w:r>
      <w:proofErr w:type="spellStart"/>
      <w:r w:rsidRPr="008668AF">
        <w:rPr>
          <w:i/>
          <w:sz w:val="16"/>
        </w:rPr>
        <w:t>chararray</w:t>
      </w:r>
      <w:proofErr w:type="spellEnd"/>
      <w:r w:rsidRPr="008668AF">
        <w:rPr>
          <w:i/>
          <w:sz w:val="16"/>
        </w:rPr>
        <w:t>)$4 as country;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Joined = join Lookup1 by origin, </w:t>
      </w:r>
      <w:proofErr w:type="spellStart"/>
      <w:r w:rsidRPr="008668AF">
        <w:rPr>
          <w:i/>
          <w:sz w:val="16"/>
        </w:rPr>
        <w:t>Top_ten</w:t>
      </w:r>
      <w:proofErr w:type="spellEnd"/>
      <w:r w:rsidRPr="008668AF">
        <w:rPr>
          <w:i/>
          <w:sz w:val="16"/>
        </w:rPr>
        <w:t xml:space="preserve"> by $0;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Final = </w:t>
      </w:r>
      <w:proofErr w:type="spellStart"/>
      <w:r w:rsidRPr="008668AF">
        <w:rPr>
          <w:i/>
          <w:sz w:val="16"/>
        </w:rPr>
        <w:t>foreach</w:t>
      </w:r>
      <w:proofErr w:type="spellEnd"/>
      <w:r w:rsidRPr="008668AF">
        <w:rPr>
          <w:i/>
          <w:sz w:val="16"/>
        </w:rPr>
        <w:t xml:space="preserve"> Joined generate $0,$1,$2,$4;</w:t>
      </w:r>
    </w:p>
    <w:p w:rsidR="008668AF" w:rsidRPr="008668AF" w:rsidRDefault="008668AF" w:rsidP="008668AF">
      <w:pPr>
        <w:jc w:val="left"/>
        <w:rPr>
          <w:i/>
          <w:sz w:val="16"/>
        </w:rPr>
      </w:pP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proofErr w:type="spellStart"/>
      <w:r w:rsidRPr="008668AF">
        <w:rPr>
          <w:i/>
          <w:sz w:val="16"/>
        </w:rPr>
        <w:t>Final_Result</w:t>
      </w:r>
      <w:proofErr w:type="spellEnd"/>
      <w:r w:rsidRPr="008668AF">
        <w:rPr>
          <w:i/>
          <w:sz w:val="16"/>
        </w:rPr>
        <w:t xml:space="preserve"> = ORDER Final by $3 DESC;</w:t>
      </w:r>
    </w:p>
    <w:p w:rsidR="008668AF" w:rsidRPr="008668AF" w:rsidRDefault="008668AF" w:rsidP="008668AF">
      <w:pPr>
        <w:jc w:val="left"/>
        <w:rPr>
          <w:i/>
          <w:sz w:val="16"/>
        </w:rPr>
      </w:pPr>
      <w:r w:rsidRPr="008668AF">
        <w:rPr>
          <w:i/>
          <w:sz w:val="16"/>
        </w:rPr>
        <w:t xml:space="preserve"> </w:t>
      </w:r>
    </w:p>
    <w:p w:rsidR="008668AF" w:rsidRPr="008668AF" w:rsidRDefault="008668AF" w:rsidP="008668AF">
      <w:pPr>
        <w:jc w:val="left"/>
        <w:rPr>
          <w:i/>
          <w:sz w:val="16"/>
        </w:rPr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dump </w:t>
      </w:r>
      <w:proofErr w:type="spellStart"/>
      <w:r w:rsidRPr="008668AF">
        <w:rPr>
          <w:i/>
          <w:sz w:val="16"/>
        </w:rPr>
        <w:t>Final_Result</w:t>
      </w:r>
      <w:proofErr w:type="spellEnd"/>
      <w:r w:rsidRPr="008668AF">
        <w:rPr>
          <w:i/>
          <w:sz w:val="16"/>
        </w:rPr>
        <w:t>;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Original Output</w:t>
      </w:r>
    </w:p>
    <w:p w:rsidR="008668AF" w:rsidRDefault="008668AF" w:rsidP="008668AF">
      <w:pPr>
        <w:jc w:val="left"/>
      </w:pPr>
      <w:r>
        <w:t>(CMX</w:t>
      </w:r>
      <w:proofErr w:type="gramStart"/>
      <w:r>
        <w:t>,Hancock,USA,116.1470588235294</w:t>
      </w:r>
      <w:proofErr w:type="gramEnd"/>
      <w:r>
        <w:t>)</w:t>
      </w:r>
    </w:p>
    <w:p w:rsidR="008668AF" w:rsidRDefault="008668AF" w:rsidP="008668AF">
      <w:pPr>
        <w:jc w:val="left"/>
      </w:pPr>
      <w:r>
        <w:t>(PLN</w:t>
      </w:r>
      <w:proofErr w:type="gramStart"/>
      <w:r>
        <w:t>,Pellston,USA,93.76190476190476</w:t>
      </w:r>
      <w:proofErr w:type="gramEnd"/>
      <w:r>
        <w:t>)</w:t>
      </w:r>
    </w:p>
    <w:p w:rsidR="008668AF" w:rsidRDefault="008668AF" w:rsidP="008668AF">
      <w:pPr>
        <w:jc w:val="left"/>
      </w:pPr>
      <w:r>
        <w:t>(SPI</w:t>
      </w:r>
      <w:proofErr w:type="gramStart"/>
      <w:r>
        <w:t>,Springfield,USA,83.84873949579831</w:t>
      </w:r>
      <w:proofErr w:type="gramEnd"/>
      <w:r>
        <w:t>)</w:t>
      </w:r>
    </w:p>
    <w:p w:rsidR="008668AF" w:rsidRDefault="008668AF" w:rsidP="008668AF">
      <w:pPr>
        <w:jc w:val="left"/>
      </w:pPr>
      <w:r>
        <w:t>(ALO</w:t>
      </w:r>
      <w:proofErr w:type="gramStart"/>
      <w:r>
        <w:t>,Waterloo,USA,82.2258064516129</w:t>
      </w:r>
      <w:proofErr w:type="gramEnd"/>
      <w:r>
        <w:t>)</w:t>
      </w:r>
    </w:p>
    <w:p w:rsidR="008668AF" w:rsidRDefault="008668AF" w:rsidP="008668AF">
      <w:pPr>
        <w:jc w:val="left"/>
      </w:pPr>
      <w:r>
        <w:t>(MQT</w:t>
      </w:r>
      <w:proofErr w:type="gramStart"/>
      <w:r>
        <w:t>,NA,USA,79.55665024630542</w:t>
      </w:r>
      <w:proofErr w:type="gramEnd"/>
      <w:r>
        <w:t>)</w:t>
      </w:r>
    </w:p>
    <w:p w:rsidR="008668AF" w:rsidRDefault="008668AF" w:rsidP="008668AF">
      <w:pPr>
        <w:jc w:val="left"/>
      </w:pPr>
      <w:r>
        <w:t>(</w:t>
      </w:r>
      <w:proofErr w:type="spellStart"/>
      <w:r>
        <w:t>ACY</w:t>
      </w:r>
      <w:proofErr w:type="gramStart"/>
      <w:r>
        <w:t>,Atlantic</w:t>
      </w:r>
      <w:proofErr w:type="spellEnd"/>
      <w:proofErr w:type="gramEnd"/>
      <w:r>
        <w:t xml:space="preserve"> City,USA,79.3103448275862)</w:t>
      </w:r>
    </w:p>
    <w:p w:rsidR="008668AF" w:rsidRDefault="008668AF" w:rsidP="008668AF">
      <w:pPr>
        <w:jc w:val="left"/>
      </w:pPr>
      <w:r>
        <w:t>(MOT</w:t>
      </w:r>
      <w:proofErr w:type="gramStart"/>
      <w:r>
        <w:t>,Minot,USA,78.66165413533835</w:t>
      </w:r>
      <w:proofErr w:type="gramEnd"/>
      <w:r>
        <w:t>)</w:t>
      </w:r>
    </w:p>
    <w:p w:rsidR="008668AF" w:rsidRDefault="008668AF" w:rsidP="008668AF">
      <w:pPr>
        <w:jc w:val="left"/>
      </w:pPr>
      <w:r>
        <w:t>(HHH</w:t>
      </w:r>
      <w:proofErr w:type="gramStart"/>
      <w:r>
        <w:t>,NA,USA,76.53005464480874</w:t>
      </w:r>
      <w:proofErr w:type="gramEnd"/>
      <w:r>
        <w:t>)</w:t>
      </w:r>
    </w:p>
    <w:p w:rsidR="008668AF" w:rsidRDefault="008668AF" w:rsidP="008668AF">
      <w:pPr>
        <w:jc w:val="left"/>
      </w:pPr>
      <w:r>
        <w:t>(EGE</w:t>
      </w:r>
      <w:proofErr w:type="gramStart"/>
      <w:r>
        <w:t>,Eagle,USA,74.12891986062718</w:t>
      </w:r>
      <w:proofErr w:type="gramEnd"/>
      <w:r>
        <w:t>)</w:t>
      </w:r>
    </w:p>
    <w:p w:rsidR="008668AF" w:rsidRDefault="008668AF" w:rsidP="008668AF">
      <w:pPr>
        <w:jc w:val="left"/>
      </w:pPr>
      <w:r>
        <w:t>(BGM</w:t>
      </w:r>
      <w:proofErr w:type="gramStart"/>
      <w:r>
        <w:t>,Binghamton,USA,73.15533980582525</w:t>
      </w:r>
      <w:proofErr w:type="gramEnd"/>
      <w:r>
        <w:t>)</w:t>
      </w:r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</w:p>
    <w:p w:rsidR="00931C55" w:rsidRPr="008668AF" w:rsidRDefault="008668AF" w:rsidP="00931C55">
      <w:pPr>
        <w:jc w:val="left"/>
        <w:rPr>
          <w:i/>
          <w:sz w:val="16"/>
        </w:rPr>
      </w:pPr>
      <w:r>
        <w:t xml:space="preserve">Modified Result </w:t>
      </w:r>
      <w:r w:rsidR="00931C55">
        <w:t xml:space="preserve">changing </w:t>
      </w:r>
      <w:r w:rsidR="00931C55" w:rsidRPr="008668AF">
        <w:rPr>
          <w:i/>
          <w:sz w:val="16"/>
        </w:rPr>
        <w:t xml:space="preserve">grunt&gt; E1 = </w:t>
      </w:r>
      <w:proofErr w:type="spellStart"/>
      <w:r w:rsidR="00931C55" w:rsidRPr="008668AF">
        <w:rPr>
          <w:i/>
          <w:sz w:val="16"/>
        </w:rPr>
        <w:t>foreach</w:t>
      </w:r>
      <w:proofErr w:type="spellEnd"/>
      <w:r w:rsidR="00931C55" w:rsidRPr="008668AF">
        <w:rPr>
          <w:i/>
          <w:sz w:val="16"/>
        </w:rPr>
        <w:t xml:space="preserve"> D1 generate group, ROUND_</w:t>
      </w:r>
      <w:proofErr w:type="gramStart"/>
      <w:r w:rsidR="00931C55" w:rsidRPr="008668AF">
        <w:rPr>
          <w:i/>
          <w:sz w:val="16"/>
        </w:rPr>
        <w:t>TO(</w:t>
      </w:r>
      <w:proofErr w:type="gramEnd"/>
      <w:r w:rsidR="00931C55" w:rsidRPr="008668AF">
        <w:rPr>
          <w:i/>
          <w:sz w:val="16"/>
        </w:rPr>
        <w:t>((double) AVG(C1.dep_delay)),2);</w:t>
      </w:r>
    </w:p>
    <w:p w:rsidR="008668AF" w:rsidRDefault="00931C55" w:rsidP="008668AF">
      <w:pPr>
        <w:jc w:val="left"/>
      </w:pPr>
      <w:r>
        <w:t>To output 2 decimal places.</w:t>
      </w:r>
    </w:p>
    <w:p w:rsidR="00931C55" w:rsidRDefault="00931C55" w:rsidP="008668AF">
      <w:pPr>
        <w:jc w:val="left"/>
      </w:pPr>
    </w:p>
    <w:p w:rsidR="00931C55" w:rsidRPr="00931C55" w:rsidRDefault="00931C55" w:rsidP="008668AF">
      <w:pPr>
        <w:jc w:val="left"/>
        <w:rPr>
          <w:b/>
        </w:rPr>
      </w:pPr>
      <w:r w:rsidRPr="00931C55">
        <w:rPr>
          <w:b/>
        </w:rPr>
        <w:t>Result</w:t>
      </w:r>
    </w:p>
    <w:p w:rsidR="008668AF" w:rsidRDefault="008668AF" w:rsidP="008668AF">
      <w:pPr>
        <w:jc w:val="left"/>
      </w:pPr>
      <w:r>
        <w:t>(CMX</w:t>
      </w:r>
      <w:proofErr w:type="gramStart"/>
      <w:r>
        <w:t>,Hancock,USA,116.15</w:t>
      </w:r>
      <w:proofErr w:type="gramEnd"/>
      <w:r>
        <w:t>)</w:t>
      </w:r>
    </w:p>
    <w:p w:rsidR="008668AF" w:rsidRDefault="008668AF" w:rsidP="008668AF">
      <w:pPr>
        <w:jc w:val="left"/>
      </w:pPr>
      <w:r>
        <w:t>(PLN</w:t>
      </w:r>
      <w:proofErr w:type="gramStart"/>
      <w:r>
        <w:t>,Pellston,USA,93.76</w:t>
      </w:r>
      <w:proofErr w:type="gramEnd"/>
      <w:r>
        <w:t>)</w:t>
      </w:r>
    </w:p>
    <w:p w:rsidR="008668AF" w:rsidRDefault="008668AF" w:rsidP="008668AF">
      <w:pPr>
        <w:jc w:val="left"/>
      </w:pPr>
      <w:r>
        <w:t>(SPI</w:t>
      </w:r>
      <w:proofErr w:type="gramStart"/>
      <w:r>
        <w:t>,Springfield,USA,83.85</w:t>
      </w:r>
      <w:proofErr w:type="gramEnd"/>
      <w:r>
        <w:t>)</w:t>
      </w:r>
    </w:p>
    <w:p w:rsidR="008668AF" w:rsidRDefault="008668AF" w:rsidP="008668AF">
      <w:pPr>
        <w:jc w:val="left"/>
      </w:pPr>
      <w:r>
        <w:t>(ALO</w:t>
      </w:r>
      <w:proofErr w:type="gramStart"/>
      <w:r>
        <w:t>,Waterloo,USA,82.23</w:t>
      </w:r>
      <w:proofErr w:type="gramEnd"/>
      <w:r>
        <w:t>)</w:t>
      </w:r>
    </w:p>
    <w:p w:rsidR="008668AF" w:rsidRDefault="008668AF" w:rsidP="008668AF">
      <w:pPr>
        <w:jc w:val="left"/>
      </w:pPr>
      <w:r>
        <w:t>(MQT</w:t>
      </w:r>
      <w:proofErr w:type="gramStart"/>
      <w:r>
        <w:t>,NA,USA,79.56</w:t>
      </w:r>
      <w:proofErr w:type="gramEnd"/>
      <w:r>
        <w:t>)</w:t>
      </w:r>
    </w:p>
    <w:p w:rsidR="008668AF" w:rsidRDefault="008668AF" w:rsidP="008668AF">
      <w:pPr>
        <w:jc w:val="left"/>
      </w:pPr>
      <w:r>
        <w:t>(</w:t>
      </w:r>
      <w:proofErr w:type="spellStart"/>
      <w:r>
        <w:t>ACY</w:t>
      </w:r>
      <w:proofErr w:type="gramStart"/>
      <w:r>
        <w:t>,Atlantic</w:t>
      </w:r>
      <w:proofErr w:type="spellEnd"/>
      <w:proofErr w:type="gramEnd"/>
      <w:r>
        <w:t xml:space="preserve"> City,USA,79.31)</w:t>
      </w:r>
    </w:p>
    <w:p w:rsidR="008668AF" w:rsidRDefault="008668AF" w:rsidP="008668AF">
      <w:pPr>
        <w:jc w:val="left"/>
      </w:pPr>
      <w:r>
        <w:t>(MOT</w:t>
      </w:r>
      <w:proofErr w:type="gramStart"/>
      <w:r>
        <w:t>,Minot,USA,78.66</w:t>
      </w:r>
      <w:proofErr w:type="gramEnd"/>
      <w:r>
        <w:t>)</w:t>
      </w:r>
    </w:p>
    <w:p w:rsidR="008668AF" w:rsidRDefault="008668AF" w:rsidP="008668AF">
      <w:pPr>
        <w:jc w:val="left"/>
      </w:pPr>
      <w:r>
        <w:t>(HHH</w:t>
      </w:r>
      <w:proofErr w:type="gramStart"/>
      <w:r>
        <w:t>,NA,USA,76.53</w:t>
      </w:r>
      <w:proofErr w:type="gramEnd"/>
      <w:r>
        <w:t>)</w:t>
      </w:r>
    </w:p>
    <w:p w:rsidR="008668AF" w:rsidRDefault="008668AF" w:rsidP="008668AF">
      <w:pPr>
        <w:jc w:val="left"/>
      </w:pPr>
      <w:r>
        <w:t>(EGE</w:t>
      </w:r>
      <w:proofErr w:type="gramStart"/>
      <w:r>
        <w:t>,Eagle,USA,74.13</w:t>
      </w:r>
      <w:proofErr w:type="gramEnd"/>
      <w:r>
        <w:t>)</w:t>
      </w:r>
    </w:p>
    <w:p w:rsidR="008668AF" w:rsidRDefault="008668AF" w:rsidP="008668AF">
      <w:pPr>
        <w:jc w:val="left"/>
      </w:pPr>
      <w:r>
        <w:t>(BGM</w:t>
      </w:r>
      <w:proofErr w:type="gramStart"/>
      <w:r>
        <w:t>,Binghamton,USA,73.16</w:t>
      </w:r>
      <w:proofErr w:type="gramEnd"/>
      <w:r>
        <w:t>)</w:t>
      </w:r>
    </w:p>
    <w:p w:rsidR="00931C55" w:rsidRDefault="00931C55" w:rsidP="008668AF">
      <w:pPr>
        <w:jc w:val="left"/>
      </w:pPr>
    </w:p>
    <w:p w:rsidR="00931C55" w:rsidRDefault="00931C55" w:rsidP="008668AF">
      <w:pPr>
        <w:jc w:val="left"/>
        <w:rPr>
          <w:b/>
        </w:rPr>
      </w:pPr>
    </w:p>
    <w:p w:rsidR="00931C55" w:rsidRPr="00931C55" w:rsidRDefault="00931C55" w:rsidP="008668AF">
      <w:pPr>
        <w:jc w:val="left"/>
        <w:rPr>
          <w:b/>
        </w:rPr>
      </w:pPr>
      <w:proofErr w:type="spellStart"/>
      <w:r w:rsidRPr="00931C55">
        <w:rPr>
          <w:b/>
        </w:rPr>
        <w:t>Explination</w:t>
      </w:r>
      <w:proofErr w:type="spellEnd"/>
    </w:p>
    <w:p w:rsidR="008668AF" w:rsidRDefault="008668AF" w:rsidP="008668AF">
      <w:pPr>
        <w:jc w:val="left"/>
      </w:pPr>
    </w:p>
    <w:p w:rsidR="008668AF" w:rsidRDefault="008668AF" w:rsidP="008668AF">
      <w:pPr>
        <w:jc w:val="left"/>
      </w:pPr>
      <w:r>
        <w:t>The first 3 lines are the same as explained in the previous 2 problem statements.</w:t>
      </w:r>
    </w:p>
    <w:p w:rsidR="008668AF" w:rsidRDefault="008668AF" w:rsidP="008668AF">
      <w:pPr>
        <w:jc w:val="left"/>
      </w:pPr>
      <w:r>
        <w:t>In relation C1, we are removing the null values fields present if any.</w:t>
      </w:r>
    </w:p>
    <w:p w:rsidR="008668AF" w:rsidRDefault="008668AF" w:rsidP="008668AF">
      <w:pPr>
        <w:jc w:val="left"/>
      </w:pPr>
      <w:r>
        <w:t>In relation D1, we are grouping the data based on column “origin.”</w:t>
      </w:r>
    </w:p>
    <w:p w:rsidR="008668AF" w:rsidRDefault="008668AF" w:rsidP="008668AF">
      <w:pPr>
        <w:jc w:val="left"/>
      </w:pPr>
      <w:r>
        <w:t>In relation E1, we are finding average delay from each unique origin.</w:t>
      </w:r>
    </w:p>
    <w:p w:rsidR="008668AF" w:rsidRDefault="008668AF" w:rsidP="008668AF">
      <w:pPr>
        <w:jc w:val="left"/>
      </w:pPr>
      <w:r>
        <w:t xml:space="preserve">Relations named Result and </w:t>
      </w:r>
      <w:proofErr w:type="spellStart"/>
      <w:r>
        <w:t>Top_ten</w:t>
      </w:r>
      <w:proofErr w:type="spellEnd"/>
      <w:r>
        <w:t xml:space="preserve"> are ordering the results in descending order and printing the top ten values.</w:t>
      </w:r>
    </w:p>
    <w:p w:rsidR="008668AF" w:rsidRDefault="008668AF" w:rsidP="008668AF">
      <w:pPr>
        <w:jc w:val="left"/>
      </w:pPr>
      <w:r>
        <w:t>These steps are good enough to find the top ten origins with the highest average departure delay.</w:t>
      </w:r>
    </w:p>
    <w:p w:rsidR="008668AF" w:rsidRDefault="008668AF" w:rsidP="008668AF">
      <w:pPr>
        <w:jc w:val="left"/>
      </w:pPr>
      <w:r>
        <w:t>However, rather than generating just the code of origin, we will be following a few more steps to find some more details like country and city.</w:t>
      </w:r>
    </w:p>
    <w:p w:rsidR="008668AF" w:rsidRDefault="008668AF" w:rsidP="008668AF">
      <w:pPr>
        <w:jc w:val="left"/>
      </w:pPr>
      <w:r>
        <w:t>In the relation Lookup, we are loading another table to which we will look up and find the city as well as the country.</w:t>
      </w:r>
    </w:p>
    <w:p w:rsidR="008668AF" w:rsidRDefault="008668AF" w:rsidP="008668AF">
      <w:pPr>
        <w:jc w:val="left"/>
      </w:pPr>
      <w:r>
        <w:t>In the relation Lookup1, we are generating the destination, city, and country from the previous relation.</w:t>
      </w:r>
    </w:p>
    <w:p w:rsidR="008668AF" w:rsidRDefault="008668AF" w:rsidP="008668AF">
      <w:pPr>
        <w:jc w:val="left"/>
      </w:pPr>
      <w:r>
        <w:t xml:space="preserve">In the relation Joined, we are joining relation </w:t>
      </w:r>
      <w:proofErr w:type="spellStart"/>
      <w:r>
        <w:t>Top_ten</w:t>
      </w:r>
      <w:proofErr w:type="spellEnd"/>
      <w:r>
        <w:t xml:space="preserve"> and Lookup1 based on common a column, i.e., “origin.”</w:t>
      </w:r>
    </w:p>
    <w:p w:rsidR="008668AF" w:rsidRDefault="008668AF" w:rsidP="008668AF">
      <w:pPr>
        <w:jc w:val="left"/>
      </w:pPr>
      <w:r>
        <w:t>In the relation Final, we are generating required columns from the Joined table.</w:t>
      </w:r>
    </w:p>
    <w:p w:rsidR="00931C55" w:rsidRDefault="008668AF" w:rsidP="008668AF">
      <w:pPr>
        <w:jc w:val="left"/>
      </w:pPr>
      <w:r>
        <w:t>Finally, we are ordering and printing the results.</w:t>
      </w:r>
    </w:p>
    <w:p w:rsidR="00931C55" w:rsidRDefault="00931C55">
      <w:pPr>
        <w:jc w:val="left"/>
      </w:pPr>
      <w:r>
        <w:br w:type="page"/>
      </w:r>
    </w:p>
    <w:p w:rsidR="008668AF" w:rsidRDefault="008668AF" w:rsidP="00931C55">
      <w:pPr>
        <w:pStyle w:val="Heading2"/>
      </w:pPr>
      <w:bookmarkStart w:id="11" w:name="_Toc493481428"/>
      <w:r>
        <w:t>Problem Statement 4</w:t>
      </w:r>
      <w:bookmarkEnd w:id="11"/>
    </w:p>
    <w:p w:rsidR="00931C55" w:rsidRDefault="00931C55" w:rsidP="008668AF">
      <w:pPr>
        <w:jc w:val="left"/>
      </w:pPr>
    </w:p>
    <w:p w:rsidR="008668AF" w:rsidRDefault="008668AF" w:rsidP="008668AF">
      <w:pPr>
        <w:jc w:val="left"/>
      </w:pPr>
      <w:r>
        <w:t>Which route (origin &amp; destination) has seen the maximum diversion?</w:t>
      </w:r>
    </w:p>
    <w:p w:rsidR="00931C55" w:rsidRDefault="00931C55" w:rsidP="008668AF">
      <w:pPr>
        <w:jc w:val="left"/>
      </w:pP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REGISTER '/home/</w:t>
      </w:r>
      <w:proofErr w:type="spellStart"/>
      <w:r w:rsidR="008668AF">
        <w:t>acadgild</w:t>
      </w:r>
      <w:proofErr w:type="spellEnd"/>
      <w:r w:rsidR="008668AF">
        <w:t>/piggybank.jar';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A = load '/home/</w:t>
      </w:r>
      <w:proofErr w:type="spellStart"/>
      <w:r w:rsidR="008668AF">
        <w:t>acadgild</w:t>
      </w:r>
      <w:proofErr w:type="spellEnd"/>
      <w:r w:rsidR="008668AF">
        <w:t>/Documents/DelayedFlights.csv' USING org.apache.pig.piggybank.storage.CSVExcelStorage(',','NO_MULTILINE','UNIX','SKIP_INPUT_HEADER');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B = FOREACH A GENERATE (</w:t>
      </w:r>
      <w:proofErr w:type="spellStart"/>
      <w:r w:rsidR="008668AF">
        <w:t>chararray</w:t>
      </w:r>
      <w:proofErr w:type="spellEnd"/>
      <w:r w:rsidR="008668AF">
        <w:t>)$17 as origin, (</w:t>
      </w:r>
      <w:proofErr w:type="spellStart"/>
      <w:r w:rsidR="008668AF">
        <w:t>chararray</w:t>
      </w:r>
      <w:proofErr w:type="spellEnd"/>
      <w:r w:rsidR="008668AF">
        <w:t xml:space="preserve">)$18 as </w:t>
      </w:r>
      <w:proofErr w:type="spellStart"/>
      <w:r w:rsidR="008668AF">
        <w:t>dest</w:t>
      </w:r>
      <w:proofErr w:type="spellEnd"/>
      <w:r w:rsidR="008668AF">
        <w:t>, (</w:t>
      </w:r>
      <w:proofErr w:type="spellStart"/>
      <w:r w:rsidR="008668AF">
        <w:t>int</w:t>
      </w:r>
      <w:proofErr w:type="spellEnd"/>
      <w:r w:rsidR="008668AF">
        <w:t>)$24 as diversion;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C = FILTER B BY (origin is not null) AND (</w:t>
      </w:r>
      <w:proofErr w:type="spellStart"/>
      <w:r w:rsidR="008668AF">
        <w:t>dest</w:t>
      </w:r>
      <w:proofErr w:type="spellEnd"/>
      <w:r w:rsidR="008668AF">
        <w:t xml:space="preserve"> is not null) AND (diversion == 1);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D = GROUP C by (</w:t>
      </w:r>
      <w:proofErr w:type="spellStart"/>
      <w:r w:rsidR="008668AF">
        <w:t>origin,dest</w:t>
      </w:r>
      <w:proofErr w:type="spellEnd"/>
      <w:r w:rsidR="008668AF">
        <w:t>);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E = FOREACH D generate group, COUNT(</w:t>
      </w:r>
      <w:proofErr w:type="spellStart"/>
      <w:r w:rsidR="008668AF">
        <w:t>C.diversion</w:t>
      </w:r>
      <w:proofErr w:type="spellEnd"/>
      <w:r w:rsidR="008668AF">
        <w:t>);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F = ORDER E BY $1 DESC;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Result = limit F 10;</w:t>
      </w:r>
    </w:p>
    <w:p w:rsidR="008668AF" w:rsidRDefault="008668AF" w:rsidP="008668AF">
      <w:pPr>
        <w:jc w:val="left"/>
      </w:pPr>
      <w:r>
        <w:t xml:space="preserve"> </w:t>
      </w:r>
    </w:p>
    <w:p w:rsidR="008668AF" w:rsidRDefault="00931C55" w:rsidP="008668AF">
      <w:pPr>
        <w:jc w:val="left"/>
      </w:pPr>
      <w:proofErr w:type="gramStart"/>
      <w:r w:rsidRPr="008668AF">
        <w:rPr>
          <w:i/>
          <w:sz w:val="16"/>
        </w:rPr>
        <w:t>grunt</w:t>
      </w:r>
      <w:proofErr w:type="gramEnd"/>
      <w:r w:rsidRPr="008668AF">
        <w:rPr>
          <w:i/>
          <w:sz w:val="16"/>
        </w:rPr>
        <w:t xml:space="preserve">&gt; </w:t>
      </w:r>
      <w:r>
        <w:rPr>
          <w:i/>
          <w:sz w:val="16"/>
        </w:rPr>
        <w:t xml:space="preserve"> </w:t>
      </w:r>
      <w:r w:rsidR="008668AF">
        <w:t>dump Result;</w:t>
      </w:r>
    </w:p>
    <w:p w:rsidR="008668AF" w:rsidRDefault="008668AF" w:rsidP="008668AF">
      <w:pPr>
        <w:jc w:val="left"/>
      </w:pPr>
    </w:p>
    <w:p w:rsidR="00931C55" w:rsidRPr="00931C55" w:rsidRDefault="00931C55" w:rsidP="008668AF">
      <w:pPr>
        <w:jc w:val="left"/>
        <w:rPr>
          <w:b/>
        </w:rPr>
      </w:pPr>
      <w:r w:rsidRPr="00931C55">
        <w:rPr>
          <w:b/>
        </w:rPr>
        <w:t>Results</w:t>
      </w:r>
    </w:p>
    <w:p w:rsidR="008668AF" w:rsidRDefault="008668AF" w:rsidP="008668AF">
      <w:pPr>
        <w:jc w:val="left"/>
      </w:pPr>
      <w:r>
        <w:t>((ORD</w:t>
      </w:r>
      <w:proofErr w:type="gramStart"/>
      <w:r>
        <w:t>,LGA</w:t>
      </w:r>
      <w:proofErr w:type="gramEnd"/>
      <w:r>
        <w:t>),39)</w:t>
      </w:r>
    </w:p>
    <w:p w:rsidR="008668AF" w:rsidRDefault="008668AF" w:rsidP="008668AF">
      <w:pPr>
        <w:jc w:val="left"/>
      </w:pPr>
      <w:r>
        <w:t>((DAL</w:t>
      </w:r>
      <w:proofErr w:type="gramStart"/>
      <w:r>
        <w:t>,HOU</w:t>
      </w:r>
      <w:proofErr w:type="gramEnd"/>
      <w:r>
        <w:t>),35)</w:t>
      </w:r>
    </w:p>
    <w:p w:rsidR="008668AF" w:rsidRDefault="008668AF" w:rsidP="008668AF">
      <w:pPr>
        <w:jc w:val="left"/>
      </w:pPr>
      <w:r>
        <w:t>((DFW</w:t>
      </w:r>
      <w:proofErr w:type="gramStart"/>
      <w:r>
        <w:t>,LGA</w:t>
      </w:r>
      <w:proofErr w:type="gramEnd"/>
      <w:r>
        <w:t>),33)</w:t>
      </w:r>
    </w:p>
    <w:p w:rsidR="008668AF" w:rsidRDefault="008668AF" w:rsidP="008668AF">
      <w:pPr>
        <w:jc w:val="left"/>
      </w:pPr>
      <w:r>
        <w:t>((ATL</w:t>
      </w:r>
      <w:proofErr w:type="gramStart"/>
      <w:r>
        <w:t>,LGA</w:t>
      </w:r>
      <w:proofErr w:type="gramEnd"/>
      <w:r>
        <w:t>),32)</w:t>
      </w:r>
    </w:p>
    <w:p w:rsidR="008668AF" w:rsidRDefault="008668AF" w:rsidP="008668AF">
      <w:pPr>
        <w:jc w:val="left"/>
      </w:pPr>
      <w:r>
        <w:t>((ORD</w:t>
      </w:r>
      <w:proofErr w:type="gramStart"/>
      <w:r>
        <w:t>,SNA</w:t>
      </w:r>
      <w:proofErr w:type="gramEnd"/>
      <w:r>
        <w:t>),31)</w:t>
      </w:r>
    </w:p>
    <w:p w:rsidR="008668AF" w:rsidRDefault="008668AF" w:rsidP="008668AF">
      <w:pPr>
        <w:jc w:val="left"/>
      </w:pPr>
      <w:r>
        <w:t>((SLC</w:t>
      </w:r>
      <w:proofErr w:type="gramStart"/>
      <w:r>
        <w:t>,SUN</w:t>
      </w:r>
      <w:proofErr w:type="gramEnd"/>
      <w:r>
        <w:t>),31)</w:t>
      </w:r>
    </w:p>
    <w:p w:rsidR="008668AF" w:rsidRDefault="008668AF" w:rsidP="008668AF">
      <w:pPr>
        <w:jc w:val="left"/>
      </w:pPr>
      <w:r>
        <w:t>((MIA</w:t>
      </w:r>
      <w:proofErr w:type="gramStart"/>
      <w:r>
        <w:t>,LGA</w:t>
      </w:r>
      <w:proofErr w:type="gramEnd"/>
      <w:r>
        <w:t>),31)</w:t>
      </w:r>
    </w:p>
    <w:p w:rsidR="008668AF" w:rsidRDefault="008668AF" w:rsidP="008668AF">
      <w:pPr>
        <w:jc w:val="left"/>
      </w:pPr>
      <w:r>
        <w:t>((BUR</w:t>
      </w:r>
      <w:proofErr w:type="gramStart"/>
      <w:r>
        <w:t>,JFK</w:t>
      </w:r>
      <w:proofErr w:type="gramEnd"/>
      <w:r>
        <w:t>),29)</w:t>
      </w:r>
    </w:p>
    <w:p w:rsidR="008668AF" w:rsidRDefault="008668AF" w:rsidP="008668AF">
      <w:pPr>
        <w:jc w:val="left"/>
      </w:pPr>
      <w:r>
        <w:t>((HRL</w:t>
      </w:r>
      <w:proofErr w:type="gramStart"/>
      <w:r>
        <w:t>,HOU</w:t>
      </w:r>
      <w:proofErr w:type="gramEnd"/>
      <w:r>
        <w:t>),28)</w:t>
      </w:r>
    </w:p>
    <w:p w:rsidR="008668AF" w:rsidRDefault="008668AF" w:rsidP="008668AF">
      <w:pPr>
        <w:jc w:val="left"/>
      </w:pPr>
      <w:r>
        <w:t>((BUR</w:t>
      </w:r>
      <w:proofErr w:type="gramStart"/>
      <w:r>
        <w:t>,DFW</w:t>
      </w:r>
      <w:proofErr w:type="gramEnd"/>
      <w:r>
        <w:t>),25)</w:t>
      </w:r>
    </w:p>
    <w:p w:rsidR="008668AF" w:rsidRDefault="008668AF" w:rsidP="008668AF">
      <w:pPr>
        <w:jc w:val="left"/>
      </w:pPr>
    </w:p>
    <w:p w:rsidR="00931C55" w:rsidRPr="00931C55" w:rsidRDefault="00931C55" w:rsidP="008668AF">
      <w:pPr>
        <w:jc w:val="left"/>
        <w:rPr>
          <w:b/>
        </w:rPr>
      </w:pPr>
      <w:proofErr w:type="spellStart"/>
      <w:r w:rsidRPr="00931C55">
        <w:rPr>
          <w:b/>
        </w:rPr>
        <w:t>Explination</w:t>
      </w:r>
      <w:proofErr w:type="spellEnd"/>
    </w:p>
    <w:p w:rsidR="00931C55" w:rsidRDefault="00931C55" w:rsidP="008668AF">
      <w:pPr>
        <w:jc w:val="left"/>
      </w:pPr>
    </w:p>
    <w:p w:rsidR="008668AF" w:rsidRDefault="008668AF" w:rsidP="008668AF">
      <w:pPr>
        <w:jc w:val="left"/>
      </w:pPr>
      <w:r>
        <w:t xml:space="preserve">In Line 1: We are registering piggybank jar in order to use </w:t>
      </w:r>
      <w:proofErr w:type="spellStart"/>
      <w:r>
        <w:t>CSVExcelStorage</w:t>
      </w:r>
      <w:proofErr w:type="spellEnd"/>
      <w:r>
        <w:t xml:space="preserve"> class.</w:t>
      </w:r>
    </w:p>
    <w:p w:rsidR="008668AF" w:rsidRDefault="008668AF" w:rsidP="008668AF">
      <w:pPr>
        <w:jc w:val="left"/>
      </w:pPr>
      <w:r>
        <w:t xml:space="preserve">In relation A, we are loading the dataset using </w:t>
      </w:r>
      <w:proofErr w:type="spellStart"/>
      <w:r>
        <w:t>CSVExcelStorage</w:t>
      </w:r>
      <w:proofErr w:type="spellEnd"/>
      <w:r>
        <w:t xml:space="preserve"> because of its effective technique to handle double quotes and headers.</w:t>
      </w:r>
    </w:p>
    <w:p w:rsidR="008668AF" w:rsidRDefault="008668AF" w:rsidP="008668AF">
      <w:pPr>
        <w:jc w:val="left"/>
      </w:pPr>
      <w:r>
        <w:t>In relation B, we are generating the columns which are required for processing and explicitly type-casting each of them.</w:t>
      </w:r>
    </w:p>
    <w:p w:rsidR="008668AF" w:rsidRDefault="008668AF" w:rsidP="008668AF">
      <w:pPr>
        <w:jc w:val="left"/>
      </w:pPr>
      <w:r>
        <w:t>In relation C, we are filtering the data based on “not null” and diversion =1. This will remove the null records, if any, and give the data corresponding to the diversion taken.</w:t>
      </w:r>
    </w:p>
    <w:p w:rsidR="008668AF" w:rsidRDefault="008668AF" w:rsidP="008668AF">
      <w:pPr>
        <w:jc w:val="left"/>
      </w:pPr>
      <w:r>
        <w:t>In relation D, we are grouping the data based on origin and destination.</w:t>
      </w:r>
    </w:p>
    <w:p w:rsidR="008668AF" w:rsidRDefault="008668AF" w:rsidP="008668AF">
      <w:pPr>
        <w:jc w:val="left"/>
      </w:pPr>
      <w:r>
        <w:t>Relation D finds the count of diversion taken per unique origin and destination.</w:t>
      </w:r>
    </w:p>
    <w:p w:rsidR="003E74F9" w:rsidRPr="004C6ADF" w:rsidRDefault="008668AF" w:rsidP="008668AF">
      <w:pPr>
        <w:jc w:val="left"/>
      </w:pPr>
      <w:r>
        <w:t>Relations F and Result orders the result and produces top 10 results.</w:t>
      </w:r>
    </w:p>
    <w:sectPr w:rsidR="003E74F9" w:rsidRPr="004C6ADF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BF8" w:rsidRDefault="00EA6BF8">
      <w:r>
        <w:separator/>
      </w:r>
    </w:p>
  </w:endnote>
  <w:endnote w:type="continuationSeparator" w:id="0">
    <w:p w:rsidR="00EA6BF8" w:rsidRDefault="00EA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667034" wp14:editId="42EB5508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BF8" w:rsidRDefault="00EA6BF8">
      <w:r>
        <w:separator/>
      </w:r>
    </w:p>
  </w:footnote>
  <w:footnote w:type="continuationSeparator" w:id="0">
    <w:p w:rsidR="00EA6BF8" w:rsidRDefault="00EA6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AE2BF24" wp14:editId="07CB897F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4F9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5120"/>
    <w:rsid w:val="005711F6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5F63AF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618C6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68AF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31C55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244EB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A6BF8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554FA-A536-40E0-8E8D-6D187CBC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12219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2017-09-18T06:01:00Z</dcterms:created>
  <dcterms:modified xsi:type="dcterms:W3CDTF">2017-09-18T06:01:00Z</dcterms:modified>
</cp:coreProperties>
</file>